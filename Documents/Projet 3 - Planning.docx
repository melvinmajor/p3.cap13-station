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79407" w14:textId="77777777" w:rsidR="00F70DEB" w:rsidRPr="00930472" w:rsidRDefault="00930472" w:rsidP="00930472">
      <w:pPr>
        <w:jc w:val="center"/>
        <w:rPr>
          <w:b/>
          <w:i/>
          <w:color w:val="000000" w:themeColor="text1"/>
          <w:sz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noProof/>
          <w:color w:val="000000" w:themeColor="text1"/>
          <w:sz w:val="48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CFB9E" wp14:editId="08BDBD6F">
                <wp:simplePos x="0" y="0"/>
                <wp:positionH relativeFrom="column">
                  <wp:posOffset>-71120</wp:posOffset>
                </wp:positionH>
                <wp:positionV relativeFrom="paragraph">
                  <wp:posOffset>490855</wp:posOffset>
                </wp:positionV>
                <wp:extent cx="2209800" cy="1114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DEB3" id="Rectangle 1" o:spid="_x0000_s1026" style="position:absolute;margin-left:-5.6pt;margin-top:38.65pt;width:174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B1dgIAAEU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" filled="f" strokecolor="#1f4d78 [1604]" strokeweight="1pt"/>
            </w:pict>
          </mc:Fallback>
        </mc:AlternateContent>
      </w:r>
      <w:r w:rsidRPr="00930472">
        <w:rPr>
          <w:b/>
          <w:i/>
          <w:color w:val="000000" w:themeColor="text1"/>
          <w:sz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 3 : Planning</w:t>
      </w:r>
    </w:p>
    <w:p w14:paraId="0CE6A61D" w14:textId="5C684873" w:rsidR="00930472" w:rsidRDefault="00930472">
      <w:r w:rsidRPr="00930472">
        <w:rPr>
          <w:b/>
          <w:i/>
          <w:u w:val="single"/>
        </w:rPr>
        <w:t>Etudiant (par ordre alphabétique) 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930472">
        <w:rPr>
          <w:b/>
        </w:rPr>
        <w:t>Groupe P3.CAP.13</w:t>
      </w:r>
    </w:p>
    <w:tbl>
      <w:tblPr>
        <w:tblStyle w:val="TableauGrille4-Accentuation1"/>
        <w:tblpPr w:leftFromText="141" w:rightFromText="141" w:vertAnchor="text" w:horzAnchor="margin" w:tblpX="-147" w:tblpY="1391"/>
        <w:tblW w:w="9356" w:type="dxa"/>
        <w:tblLook w:val="06A0" w:firstRow="1" w:lastRow="0" w:firstColumn="1" w:lastColumn="0" w:noHBand="1" w:noVBand="1"/>
      </w:tblPr>
      <w:tblGrid>
        <w:gridCol w:w="755"/>
        <w:gridCol w:w="2075"/>
        <w:gridCol w:w="1276"/>
        <w:gridCol w:w="1276"/>
        <w:gridCol w:w="3974"/>
      </w:tblGrid>
      <w:tr w:rsidR="004C4612" w14:paraId="47F4290E" w14:textId="77777777" w:rsidTr="004C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70807637" w14:textId="77777777" w:rsidR="004C4612" w:rsidRDefault="004C4612" w:rsidP="004C4612">
            <w:r>
              <w:t>Tâche</w:t>
            </w:r>
          </w:p>
        </w:tc>
        <w:tc>
          <w:tcPr>
            <w:tcW w:w="2075" w:type="dxa"/>
          </w:tcPr>
          <w:p w14:paraId="0B442208" w14:textId="7993FB60" w:rsidR="004C4612" w:rsidRDefault="004C4612" w:rsidP="004C4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Etudiant</w:t>
            </w:r>
            <w:r w:rsidR="00D257BD">
              <w:t>(s)</w:t>
            </w:r>
            <w:r>
              <w:t xml:space="preserve"> en charge (initiales)</w:t>
            </w:r>
          </w:p>
        </w:tc>
        <w:tc>
          <w:tcPr>
            <w:tcW w:w="1276" w:type="dxa"/>
          </w:tcPr>
          <w:p w14:paraId="4FDA3EBC" w14:textId="77777777" w:rsidR="004C4612" w:rsidRDefault="004C4612" w:rsidP="004C4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 heures (estimé)</w:t>
            </w:r>
          </w:p>
        </w:tc>
        <w:tc>
          <w:tcPr>
            <w:tcW w:w="1276" w:type="dxa"/>
          </w:tcPr>
          <w:p w14:paraId="02A5841F" w14:textId="77777777" w:rsidR="004C4612" w:rsidRDefault="004C4612" w:rsidP="004C4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 heures (réel)</w:t>
            </w:r>
          </w:p>
        </w:tc>
        <w:tc>
          <w:tcPr>
            <w:tcW w:w="3974" w:type="dxa"/>
          </w:tcPr>
          <w:p w14:paraId="22CA5A3A" w14:textId="77777777" w:rsidR="004C4612" w:rsidRDefault="004C4612" w:rsidP="004C4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la tâche</w:t>
            </w:r>
          </w:p>
        </w:tc>
      </w:tr>
      <w:tr w:rsidR="004C4612" w14:paraId="646413B1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7CD7E196" w14:textId="77777777" w:rsidR="004C4612" w:rsidRDefault="004C4612" w:rsidP="004C4612">
            <w:r>
              <w:t>T1</w:t>
            </w:r>
          </w:p>
        </w:tc>
        <w:tc>
          <w:tcPr>
            <w:tcW w:w="2075" w:type="dxa"/>
          </w:tcPr>
          <w:p w14:paraId="00F64017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02056AEE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24E3E542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74" w:type="dxa"/>
          </w:tcPr>
          <w:p w14:paraId="55DEEE2D" w14:textId="34BBD02C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Cahier des charges</w:t>
            </w:r>
          </w:p>
        </w:tc>
      </w:tr>
      <w:tr w:rsidR="004C4612" w14:paraId="620407F1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E545FA4" w14:textId="77777777" w:rsidR="004C4612" w:rsidRDefault="004C4612" w:rsidP="004C4612">
            <w:r>
              <w:t>T2</w:t>
            </w:r>
          </w:p>
        </w:tc>
        <w:tc>
          <w:tcPr>
            <w:tcW w:w="2075" w:type="dxa"/>
          </w:tcPr>
          <w:p w14:paraId="35E5F776" w14:textId="25A23E14" w:rsidR="004C4612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2533E76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1276" w:type="dxa"/>
          </w:tcPr>
          <w:p w14:paraId="5E90117A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3974" w:type="dxa"/>
          </w:tcPr>
          <w:p w14:paraId="57FB62A4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place du </w:t>
            </w:r>
            <w:proofErr w:type="spellStart"/>
            <w:r>
              <w:t>Raspberry</w:t>
            </w:r>
            <w:proofErr w:type="spellEnd"/>
          </w:p>
        </w:tc>
      </w:tr>
      <w:tr w:rsidR="004C4612" w14:paraId="0066F2C8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FB184A3" w14:textId="77777777" w:rsidR="004C4612" w:rsidRDefault="004C4612" w:rsidP="004C4612">
            <w:r>
              <w:t>T3</w:t>
            </w:r>
          </w:p>
        </w:tc>
        <w:tc>
          <w:tcPr>
            <w:tcW w:w="2075" w:type="dxa"/>
          </w:tcPr>
          <w:p w14:paraId="683A441E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E542A1D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1276" w:type="dxa"/>
          </w:tcPr>
          <w:p w14:paraId="1DE04DA3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3974" w:type="dxa"/>
          </w:tcPr>
          <w:p w14:paraId="410F3B69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Création </w:t>
            </w:r>
            <w:proofErr w:type="spellStart"/>
            <w:r>
              <w:t>repository</w:t>
            </w:r>
            <w:proofErr w:type="spellEnd"/>
            <w:r>
              <w:t xml:space="preserve"> Git sur </w:t>
            </w:r>
            <w:proofErr w:type="spellStart"/>
            <w:r>
              <w:t>BitBucket</w:t>
            </w:r>
            <w:proofErr w:type="spellEnd"/>
          </w:p>
        </w:tc>
      </w:tr>
      <w:tr w:rsidR="004C4612" w14:paraId="32C4496D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87C88A6" w14:textId="77777777" w:rsidR="004C4612" w:rsidRDefault="004C4612" w:rsidP="004C4612">
            <w:r>
              <w:t>T4</w:t>
            </w:r>
          </w:p>
        </w:tc>
        <w:tc>
          <w:tcPr>
            <w:tcW w:w="2075" w:type="dxa"/>
          </w:tcPr>
          <w:p w14:paraId="2C92FF4E" w14:textId="0E4004B0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</w:t>
            </w:r>
            <w:r w:rsidR="006667C6">
              <w:t> ; GF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E5921A1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5C6BE0F6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31A219CB" w14:textId="759914A8" w:rsidR="004C4612" w:rsidRDefault="0075616D" w:rsidP="0075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p</w:t>
            </w:r>
            <w:r w:rsidR="004C4612">
              <w:t>résentation cahier des charges</w:t>
            </w:r>
          </w:p>
        </w:tc>
      </w:tr>
      <w:tr w:rsidR="004C4612" w14:paraId="28FD9D44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2F41BBC8" w14:textId="77777777" w:rsidR="004C4612" w:rsidRDefault="004C4612" w:rsidP="004C4612">
            <w:r>
              <w:t>T5</w:t>
            </w:r>
          </w:p>
        </w:tc>
        <w:tc>
          <w:tcPr>
            <w:tcW w:w="2075" w:type="dxa"/>
          </w:tcPr>
          <w:p w14:paraId="07CDB1B0" w14:textId="2D70895A" w:rsidR="004C4612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9267218" w14:textId="08AEABE5" w:rsidR="004C4612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1276" w:type="dxa"/>
          </w:tcPr>
          <w:p w14:paraId="52F3F5A8" w14:textId="60387035" w:rsidR="004C4612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3974" w:type="dxa"/>
          </w:tcPr>
          <w:p w14:paraId="74242072" w14:textId="2C075F1B" w:rsidR="004C4612" w:rsidRDefault="0075616D" w:rsidP="0075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</w:t>
            </w:r>
            <w:r w:rsidR="002559ED">
              <w:t>ntation du cahier des charges &amp;</w:t>
            </w:r>
            <w:r>
              <w:t xml:space="preserve"> du code du stagiaire</w:t>
            </w:r>
          </w:p>
        </w:tc>
      </w:tr>
      <w:tr w:rsidR="0075616D" w14:paraId="0EB7873B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C478EBE" w14:textId="3F99C7D3" w:rsidR="0075616D" w:rsidRDefault="0075616D" w:rsidP="004C4612">
            <w:r>
              <w:t>T6</w:t>
            </w:r>
          </w:p>
        </w:tc>
        <w:tc>
          <w:tcPr>
            <w:tcW w:w="2075" w:type="dxa"/>
          </w:tcPr>
          <w:p w14:paraId="203BEF62" w14:textId="6AAFB864" w:rsidR="0075616D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65B4CB5" w14:textId="24C23ACE" w:rsidR="0075616D" w:rsidRDefault="002559E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1/8</w:t>
            </w:r>
          </w:p>
        </w:tc>
        <w:tc>
          <w:tcPr>
            <w:tcW w:w="1276" w:type="dxa"/>
          </w:tcPr>
          <w:p w14:paraId="679A87E1" w14:textId="77777777" w:rsidR="0075616D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2E5BB18F" w14:textId="25624D63" w:rsidR="0075616D" w:rsidRDefault="0075616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Prélèvement T° &amp; humidité</w:t>
            </w:r>
          </w:p>
        </w:tc>
      </w:tr>
      <w:tr w:rsidR="004C4612" w14:paraId="50FB222E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24870A41" w14:textId="667AF8FE" w:rsidR="004C4612" w:rsidRDefault="0075616D" w:rsidP="004C4612">
            <w:r>
              <w:t>T7</w:t>
            </w:r>
          </w:p>
        </w:tc>
        <w:tc>
          <w:tcPr>
            <w:tcW w:w="2075" w:type="dxa"/>
          </w:tcPr>
          <w:p w14:paraId="6BA11D34" w14:textId="7A90F926" w:rsidR="004C4612" w:rsidRDefault="00D257B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 (aidé par CM)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EEA3992" w14:textId="490574FD" w:rsidR="004C4612" w:rsidRDefault="00432319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1/4</w:t>
            </w:r>
          </w:p>
        </w:tc>
        <w:tc>
          <w:tcPr>
            <w:tcW w:w="1276" w:type="dxa"/>
          </w:tcPr>
          <w:p w14:paraId="1AAF5C40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5472BE4B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Sauvegarde mesures</w:t>
            </w:r>
          </w:p>
        </w:tc>
      </w:tr>
      <w:tr w:rsidR="004C4612" w14:paraId="71EEA9C4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D5B1DDF" w14:textId="7B200E56" w:rsidR="004C4612" w:rsidRDefault="0075616D" w:rsidP="004C4612">
            <w:r>
              <w:t>T8</w:t>
            </w:r>
          </w:p>
        </w:tc>
        <w:tc>
          <w:tcPr>
            <w:tcW w:w="2075" w:type="dxa"/>
          </w:tcPr>
          <w:p w14:paraId="3B95C1B7" w14:textId="1358D6BC" w:rsidR="004C4612" w:rsidRDefault="00D257B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 (aidé par CM)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B354AD1" w14:textId="7165D7CA" w:rsidR="004C4612" w:rsidRDefault="00432319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46841CC0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554FD015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Connexion SSH au programme</w:t>
            </w:r>
          </w:p>
        </w:tc>
      </w:tr>
      <w:tr w:rsidR="004C4612" w14:paraId="03AF92A5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BF3B2DF" w14:textId="7B6A2FC0" w:rsidR="004C4612" w:rsidRDefault="0075616D" w:rsidP="004C4612">
            <w:r>
              <w:t>T9</w:t>
            </w:r>
          </w:p>
        </w:tc>
        <w:tc>
          <w:tcPr>
            <w:tcW w:w="2075" w:type="dxa"/>
          </w:tcPr>
          <w:p w14:paraId="7F21F9C9" w14:textId="78C4F63A" w:rsidR="004C4612" w:rsidRDefault="00D257B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578A00F" w14:textId="664BB631" w:rsidR="004C4612" w:rsidRDefault="00432319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1276" w:type="dxa"/>
          </w:tcPr>
          <w:p w14:paraId="0FA14C06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39EE3D39" w14:textId="28DC10F4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Avertisseurs</w:t>
            </w:r>
          </w:p>
        </w:tc>
      </w:tr>
      <w:tr w:rsidR="004C4612" w14:paraId="4C945895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1997CBE" w14:textId="540D4209" w:rsidR="004C4612" w:rsidRDefault="0075616D" w:rsidP="004C4612">
            <w:r>
              <w:t>T10</w:t>
            </w:r>
          </w:p>
        </w:tc>
        <w:tc>
          <w:tcPr>
            <w:tcW w:w="2075" w:type="dxa"/>
          </w:tcPr>
          <w:p w14:paraId="78532C5C" w14:textId="0636F1F5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29D9AD20" w14:textId="73A20074" w:rsidR="004C4612" w:rsidRDefault="00432319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</w:t>
            </w:r>
          </w:p>
        </w:tc>
        <w:tc>
          <w:tcPr>
            <w:tcW w:w="1276" w:type="dxa"/>
          </w:tcPr>
          <w:p w14:paraId="1ED372A1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30E14156" w14:textId="55286046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Définition des plafonds</w:t>
            </w:r>
          </w:p>
        </w:tc>
      </w:tr>
      <w:tr w:rsidR="004C4612" w14:paraId="0C5D9B4E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72172BE2" w14:textId="0CFEA375" w:rsidR="004C4612" w:rsidRDefault="0075616D" w:rsidP="004C4612">
            <w:r>
              <w:t>T11</w:t>
            </w:r>
          </w:p>
        </w:tc>
        <w:tc>
          <w:tcPr>
            <w:tcW w:w="2075" w:type="dxa"/>
          </w:tcPr>
          <w:p w14:paraId="7DFB828C" w14:textId="6FBF613A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</w:t>
            </w:r>
            <w:r w:rsidR="00D257BD">
              <w:t xml:space="preserve"> (aidé par CM)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BDD6EE" w:themeFill="accent1" w:themeFillTint="66"/>
          </w:tcPr>
          <w:p w14:paraId="34CC2208" w14:textId="2EB7FE96" w:rsidR="004C4612" w:rsidRDefault="002559E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16425969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0A6CD615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Interface graphique</w:t>
            </w:r>
          </w:p>
        </w:tc>
      </w:tr>
      <w:tr w:rsidR="004C4612" w14:paraId="609A12BC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7E1BB13C" w14:textId="7DC0E290" w:rsidR="004C4612" w:rsidRDefault="0075616D" w:rsidP="004C4612">
            <w:r>
              <w:t>T12</w:t>
            </w:r>
          </w:p>
        </w:tc>
        <w:tc>
          <w:tcPr>
            <w:tcW w:w="2075" w:type="dxa"/>
          </w:tcPr>
          <w:p w14:paraId="076B49F4" w14:textId="6707E164" w:rsidR="004C4612" w:rsidRDefault="00D257B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A00D28F" w14:textId="2F5BFEDE" w:rsidR="004C4612" w:rsidRDefault="00D257B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4C9A8546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5EF7B9A7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Génération graphes</w:t>
            </w:r>
          </w:p>
        </w:tc>
      </w:tr>
      <w:tr w:rsidR="004C4612" w14:paraId="46E8BBF8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1CD92B0" w14:textId="061FDC6D" w:rsidR="004C4612" w:rsidRDefault="0075616D" w:rsidP="004C4612">
            <w:r>
              <w:t>T13</w:t>
            </w:r>
          </w:p>
        </w:tc>
        <w:tc>
          <w:tcPr>
            <w:tcW w:w="2075" w:type="dxa"/>
          </w:tcPr>
          <w:p w14:paraId="16811BFE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21B9FA2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28C80B2E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1D61AAF8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 : Accessibilité via </w:t>
            </w:r>
            <w:proofErr w:type="spellStart"/>
            <w:r>
              <w:t>Pushbullet</w:t>
            </w:r>
            <w:proofErr w:type="spellEnd"/>
          </w:p>
        </w:tc>
      </w:tr>
      <w:tr w:rsidR="004C4612" w14:paraId="10C3B80C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97FE4B2" w14:textId="28024D16" w:rsidR="004C4612" w:rsidRDefault="0075616D" w:rsidP="004C4612">
            <w:r>
              <w:t>T14</w:t>
            </w:r>
          </w:p>
        </w:tc>
        <w:tc>
          <w:tcPr>
            <w:tcW w:w="2075" w:type="dxa"/>
          </w:tcPr>
          <w:p w14:paraId="6A756511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4B3264D" w14:textId="1F64F4D7" w:rsidR="004C4612" w:rsidRDefault="002559E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57D12BBE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0E87F4B7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Enregistrement dans MYSQL</w:t>
            </w:r>
          </w:p>
        </w:tc>
      </w:tr>
      <w:tr w:rsidR="004C4612" w14:paraId="768DE29C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78543D" w14:textId="3B5C3DFF" w:rsidR="004C4612" w:rsidRDefault="0075616D" w:rsidP="004C4612">
            <w:r>
              <w:t>T15</w:t>
            </w:r>
          </w:p>
        </w:tc>
        <w:tc>
          <w:tcPr>
            <w:tcW w:w="2075" w:type="dxa"/>
          </w:tcPr>
          <w:p w14:paraId="064484A0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0DA0A726" w14:textId="0836E828" w:rsidR="004C4612" w:rsidRDefault="002559E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</w:tcPr>
          <w:p w14:paraId="6739190C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1482BCB3" w14:textId="4721318E" w:rsidR="004C4612" w:rsidRDefault="002559ED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 : Interface web &amp;</w:t>
            </w:r>
            <w:r w:rsidR="004C4612">
              <w:t xml:space="preserve"> accessibilité site web</w:t>
            </w:r>
          </w:p>
        </w:tc>
      </w:tr>
      <w:tr w:rsidR="004C4612" w14:paraId="08C89F6D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C3B74BB" w14:textId="4AB728BE" w:rsidR="004C4612" w:rsidRDefault="0075616D" w:rsidP="004C4612">
            <w:r>
              <w:t>T16</w:t>
            </w:r>
          </w:p>
        </w:tc>
        <w:tc>
          <w:tcPr>
            <w:tcW w:w="2075" w:type="dxa"/>
          </w:tcPr>
          <w:p w14:paraId="4FF9FFBA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44D45B96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1CA5B3E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6B1B1384" w14:textId="39AE99CD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A86">
              <w:t>PROGRA :</w:t>
            </w:r>
            <w:r w:rsidR="002559ED">
              <w:t xml:space="preserve"> Mise en commun &amp;</w:t>
            </w:r>
            <w:r>
              <w:t xml:space="preserve"> améliorations</w:t>
            </w:r>
          </w:p>
        </w:tc>
      </w:tr>
      <w:tr w:rsidR="004C4612" w14:paraId="46E5459F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398BE71" w14:textId="7BD84E84" w:rsidR="004C4612" w:rsidRDefault="0075616D" w:rsidP="004C4612">
            <w:r>
              <w:t>T17</w:t>
            </w:r>
          </w:p>
        </w:tc>
        <w:tc>
          <w:tcPr>
            <w:tcW w:w="2075" w:type="dxa"/>
          </w:tcPr>
          <w:p w14:paraId="65CE9E1C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429486B1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57000B11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37B5720E" w14:textId="30B7DD3B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C4612" w14:paraId="10A53B5B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4ACC9FD" w14:textId="3F69A82F" w:rsidR="004C4612" w:rsidRDefault="0075616D" w:rsidP="004C4612">
            <w:r>
              <w:t>T18</w:t>
            </w:r>
          </w:p>
        </w:tc>
        <w:tc>
          <w:tcPr>
            <w:tcW w:w="2075" w:type="dxa"/>
          </w:tcPr>
          <w:p w14:paraId="53CDD7F5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AE2C52C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08B2E36F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51CBC083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Exposé</w:t>
            </w:r>
          </w:p>
        </w:tc>
      </w:tr>
      <w:tr w:rsidR="004C4612" w14:paraId="0796DFBA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2DE2DCC3" w14:textId="3C6F41F1" w:rsidR="004C4612" w:rsidRDefault="0075616D" w:rsidP="004C4612">
            <w:r>
              <w:t>T19</w:t>
            </w:r>
          </w:p>
        </w:tc>
        <w:tc>
          <w:tcPr>
            <w:tcW w:w="2075" w:type="dxa"/>
          </w:tcPr>
          <w:p w14:paraId="733C0259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6033048B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20423E36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28595ECE" w14:textId="23A56DAD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</w:t>
            </w:r>
          </w:p>
        </w:tc>
      </w:tr>
      <w:tr w:rsidR="004C4612" w14:paraId="457ED94D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211A2B6" w14:textId="25CE0776" w:rsidR="004C4612" w:rsidRDefault="0075616D" w:rsidP="004C4612">
            <w:r>
              <w:t>T20</w:t>
            </w:r>
          </w:p>
        </w:tc>
        <w:tc>
          <w:tcPr>
            <w:tcW w:w="2075" w:type="dxa"/>
          </w:tcPr>
          <w:p w14:paraId="399BE62D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2CDA1FD2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47037C1A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6BBCCFDA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Guide utilisateur</w:t>
            </w:r>
          </w:p>
        </w:tc>
      </w:tr>
      <w:tr w:rsidR="004C4612" w14:paraId="73CAD89B" w14:textId="77777777" w:rsidTr="004C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2E634999" w14:textId="7B37D1C3" w:rsidR="004C4612" w:rsidRDefault="0075616D" w:rsidP="004C4612">
            <w:r>
              <w:t>T21</w:t>
            </w:r>
          </w:p>
        </w:tc>
        <w:tc>
          <w:tcPr>
            <w:tcW w:w="2075" w:type="dxa"/>
          </w:tcPr>
          <w:p w14:paraId="320B3844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MCC ; GF ; CM ; PW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37A5FB1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1/4</w:t>
            </w:r>
          </w:p>
        </w:tc>
        <w:tc>
          <w:tcPr>
            <w:tcW w:w="1276" w:type="dxa"/>
          </w:tcPr>
          <w:p w14:paraId="38B60515" w14:textId="77777777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4" w:type="dxa"/>
          </w:tcPr>
          <w:p w14:paraId="39EDD32B" w14:textId="3838D8B8" w:rsidR="004C4612" w:rsidRDefault="004C4612" w:rsidP="004C4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 orale</w:t>
            </w:r>
          </w:p>
        </w:tc>
      </w:tr>
    </w:tbl>
    <w:p w14:paraId="077F6AA6" w14:textId="77777777" w:rsidR="00930472" w:rsidRDefault="00930472">
      <w:r>
        <w:t>Melvin Campos Casares</w:t>
      </w:r>
      <w:r>
        <w:br/>
        <w:t xml:space="preserve">Gauthier </w:t>
      </w:r>
      <w:proofErr w:type="spellStart"/>
      <w:r>
        <w:t>Fossion</w:t>
      </w:r>
      <w:proofErr w:type="spellEnd"/>
      <w:r>
        <w:br/>
        <w:t xml:space="preserve">Crispin </w:t>
      </w:r>
      <w:proofErr w:type="spellStart"/>
      <w:r>
        <w:t>Mutani</w:t>
      </w:r>
      <w:proofErr w:type="spellEnd"/>
      <w:r>
        <w:br/>
        <w:t xml:space="preserve">Pablo </w:t>
      </w:r>
      <w:proofErr w:type="spellStart"/>
      <w:r>
        <w:t>Wauthelet</w:t>
      </w:r>
      <w:proofErr w:type="spellEnd"/>
    </w:p>
    <w:p w14:paraId="19496542" w14:textId="4A0875C1" w:rsidR="0075616D" w:rsidRDefault="0075616D">
      <w:pPr>
        <w:rPr>
          <w:b/>
          <w:i/>
          <w:u w:val="single"/>
        </w:rPr>
      </w:pPr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 wp14:anchorId="46DF5F83" wp14:editId="7A6B2B28">
            <wp:simplePos x="0" y="0"/>
            <wp:positionH relativeFrom="column">
              <wp:posOffset>576580</wp:posOffset>
            </wp:positionH>
            <wp:positionV relativeFrom="paragraph">
              <wp:posOffset>4766310</wp:posOffset>
            </wp:positionV>
            <wp:extent cx="2057400" cy="2419350"/>
            <wp:effectExtent l="0" t="38100" r="0" b="57150"/>
            <wp:wrapThrough wrapText="bothSides">
              <wp:wrapPolygon edited="0">
                <wp:start x="8200" y="-340"/>
                <wp:lineTo x="3000" y="340"/>
                <wp:lineTo x="2400" y="510"/>
                <wp:lineTo x="2400" y="21940"/>
                <wp:lineTo x="7400" y="21940"/>
                <wp:lineTo x="9800" y="21600"/>
                <wp:lineTo x="13600" y="20069"/>
                <wp:lineTo x="13400" y="19049"/>
                <wp:lineTo x="19000" y="18198"/>
                <wp:lineTo x="19000" y="16328"/>
                <wp:lineTo x="13400" y="16328"/>
                <wp:lineTo x="13400" y="-340"/>
                <wp:lineTo x="8200" y="-340"/>
              </wp:wrapPolygon>
            </wp:wrapThrough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F31A0" wp14:editId="1DFC0C65">
                <wp:simplePos x="0" y="0"/>
                <wp:positionH relativeFrom="column">
                  <wp:posOffset>728980</wp:posOffset>
                </wp:positionH>
                <wp:positionV relativeFrom="paragraph">
                  <wp:posOffset>4890135</wp:posOffset>
                </wp:positionV>
                <wp:extent cx="0" cy="2295525"/>
                <wp:effectExtent l="76200" t="0" r="57150" b="47625"/>
                <wp:wrapThrough wrapText="bothSides">
                  <wp:wrapPolygon edited="0">
                    <wp:start x="-1" y="0"/>
                    <wp:lineTo x="-1" y="20793"/>
                    <wp:lineTo x="-1" y="21869"/>
                    <wp:lineTo x="-1" y="21869"/>
                    <wp:lineTo x="-1" y="0"/>
                    <wp:lineTo x="-1" y="0"/>
                  </wp:wrapPolygon>
                </wp:wrapThrough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3C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7.4pt;margin-top:385.05pt;width:0;height:18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" strokecolor="#5b9bd5 [3204]" strokeweight="1.5pt">
                <v:stroke endarrow="block" joinstyle="miter"/>
                <w10:wrap type="through"/>
              </v:shape>
            </w:pict>
          </mc:Fallback>
        </mc:AlternateContent>
      </w:r>
    </w:p>
    <w:p w14:paraId="7B122029" w14:textId="4BBC8FA7" w:rsidR="005E1C09" w:rsidRPr="004C4612" w:rsidRDefault="001D7A86">
      <w:pPr>
        <w:rPr>
          <w:b/>
          <w:i/>
          <w:u w:val="single"/>
        </w:rPr>
      </w:pPr>
      <w:r w:rsidRPr="001D7A86">
        <w:rPr>
          <w:b/>
          <w:i/>
          <w:u w:val="single"/>
        </w:rPr>
        <w:t>Schéma :</w:t>
      </w:r>
      <w:r w:rsidR="004C4612" w:rsidRPr="004C4612">
        <w:rPr>
          <w:noProof/>
          <w:lang w:eastAsia="fr-BE"/>
        </w:rPr>
        <w:t xml:space="preserve"> </w:t>
      </w:r>
    </w:p>
    <w:sectPr w:rsidR="005E1C09" w:rsidRPr="004C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72"/>
    <w:rsid w:val="0002196E"/>
    <w:rsid w:val="000756CA"/>
    <w:rsid w:val="001D7A86"/>
    <w:rsid w:val="002559ED"/>
    <w:rsid w:val="00432319"/>
    <w:rsid w:val="004C323A"/>
    <w:rsid w:val="004C4612"/>
    <w:rsid w:val="005E1C09"/>
    <w:rsid w:val="006667C6"/>
    <w:rsid w:val="0075616D"/>
    <w:rsid w:val="00930472"/>
    <w:rsid w:val="00B154FE"/>
    <w:rsid w:val="00BC6B4C"/>
    <w:rsid w:val="00D257BD"/>
    <w:rsid w:val="00F76CAC"/>
    <w:rsid w:val="00FA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F954"/>
  <w15:chartTrackingRefBased/>
  <w15:docId w15:val="{550111C1-B4F7-4A6C-821E-FE0A2FFE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9304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D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Chemistry%20Add-in%20for%20Word\Chemistry%20Gallery\Chem4Wor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9BF0CD-A2B3-40D8-9C29-737C76DD88EA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95C90D6-14CF-435D-9683-F0D196EDC4F3}">
      <dgm:prSet phldrT="[Texte]"/>
      <dgm:spPr/>
      <dgm:t>
        <a:bodyPr/>
        <a:lstStyle/>
        <a:p>
          <a:r>
            <a:rPr lang="fr-FR"/>
            <a:t>T1</a:t>
          </a:r>
        </a:p>
      </dgm:t>
    </dgm:pt>
    <dgm:pt modelId="{9808C704-0006-41C7-8D4F-614E67D70559}" type="parTrans" cxnId="{E52E6F09-1EE5-4065-9295-59457BF4F025}">
      <dgm:prSet/>
      <dgm:spPr/>
      <dgm:t>
        <a:bodyPr/>
        <a:lstStyle/>
        <a:p>
          <a:endParaRPr lang="fr-FR"/>
        </a:p>
      </dgm:t>
    </dgm:pt>
    <dgm:pt modelId="{AE84E7E6-F01E-4CC5-8DF7-F935EB9F0DE8}" type="sibTrans" cxnId="{E52E6F09-1EE5-4065-9295-59457BF4F025}">
      <dgm:prSet/>
      <dgm:spPr/>
      <dgm:t>
        <a:bodyPr/>
        <a:lstStyle/>
        <a:p>
          <a:endParaRPr lang="fr-FR"/>
        </a:p>
      </dgm:t>
    </dgm:pt>
    <dgm:pt modelId="{4908FE41-E085-4A59-A674-21B0F9CBC69B}">
      <dgm:prSet phldrT="[Texte]"/>
      <dgm:spPr/>
      <dgm:t>
        <a:bodyPr/>
        <a:lstStyle/>
        <a:p>
          <a:r>
            <a:rPr lang="fr-FR"/>
            <a:t>T17</a:t>
          </a:r>
        </a:p>
      </dgm:t>
    </dgm:pt>
    <dgm:pt modelId="{2A2D3C3D-0792-4358-8F9E-55DFAA81FFDF}" type="parTrans" cxnId="{33B764C3-5C04-41CC-8641-B56DA8B98BA0}">
      <dgm:prSet/>
      <dgm:spPr/>
      <dgm:t>
        <a:bodyPr/>
        <a:lstStyle/>
        <a:p>
          <a:endParaRPr lang="fr-FR"/>
        </a:p>
      </dgm:t>
    </dgm:pt>
    <dgm:pt modelId="{03E26685-16DD-48D5-B21B-EFED22DA6135}" type="sibTrans" cxnId="{33B764C3-5C04-41CC-8641-B56DA8B98BA0}">
      <dgm:prSet/>
      <dgm:spPr/>
      <dgm:t>
        <a:bodyPr/>
        <a:lstStyle/>
        <a:p>
          <a:endParaRPr lang="fr-FR"/>
        </a:p>
      </dgm:t>
    </dgm:pt>
    <dgm:pt modelId="{0911FD81-FD55-4082-A614-983BB8B52B80}">
      <dgm:prSet phldrT="[Texte]"/>
      <dgm:spPr/>
      <dgm:t>
        <a:bodyPr/>
        <a:lstStyle/>
        <a:p>
          <a:r>
            <a:rPr lang="fr-FR"/>
            <a:t>T18</a:t>
          </a:r>
        </a:p>
      </dgm:t>
    </dgm:pt>
    <dgm:pt modelId="{605E7D97-4F12-4CB1-AAC3-E9E53DA5B836}" type="parTrans" cxnId="{4FC3BE92-7BF5-478C-998D-F3F7F0C60A23}">
      <dgm:prSet/>
      <dgm:spPr/>
      <dgm:t>
        <a:bodyPr/>
        <a:lstStyle/>
        <a:p>
          <a:endParaRPr lang="fr-FR"/>
        </a:p>
      </dgm:t>
    </dgm:pt>
    <dgm:pt modelId="{D1444897-7C8B-485B-9CC5-21B99EA7B587}" type="sibTrans" cxnId="{4FC3BE92-7BF5-478C-998D-F3F7F0C60A23}">
      <dgm:prSet/>
      <dgm:spPr/>
      <dgm:t>
        <a:bodyPr/>
        <a:lstStyle/>
        <a:p>
          <a:endParaRPr lang="fr-FR"/>
        </a:p>
      </dgm:t>
    </dgm:pt>
    <dgm:pt modelId="{1A24E462-4245-4024-AF4A-8AA2E0FE2678}">
      <dgm:prSet phldrT="[Texte]"/>
      <dgm:spPr/>
      <dgm:t>
        <a:bodyPr/>
        <a:lstStyle/>
        <a:p>
          <a:r>
            <a:rPr lang="fr-FR"/>
            <a:t>T2</a:t>
          </a:r>
        </a:p>
      </dgm:t>
    </dgm:pt>
    <dgm:pt modelId="{97132C5B-8076-40AC-B983-C1B9A63ABE69}" type="parTrans" cxnId="{C90CBF57-014D-4665-B691-AC98EC262FCD}">
      <dgm:prSet/>
      <dgm:spPr/>
      <dgm:t>
        <a:bodyPr/>
        <a:lstStyle/>
        <a:p>
          <a:endParaRPr lang="fr-FR"/>
        </a:p>
      </dgm:t>
    </dgm:pt>
    <dgm:pt modelId="{B535672C-834C-4B60-A69E-6809D6248EE6}" type="sibTrans" cxnId="{C90CBF57-014D-4665-B691-AC98EC262FCD}">
      <dgm:prSet/>
      <dgm:spPr/>
      <dgm:t>
        <a:bodyPr/>
        <a:lstStyle/>
        <a:p>
          <a:endParaRPr lang="fr-FR"/>
        </a:p>
      </dgm:t>
    </dgm:pt>
    <dgm:pt modelId="{1D626155-AD40-4989-B5CA-12DAEB81B112}">
      <dgm:prSet phldrT="[Texte]"/>
      <dgm:spPr/>
      <dgm:t>
        <a:bodyPr/>
        <a:lstStyle/>
        <a:p>
          <a:r>
            <a:rPr lang="fr-FR"/>
            <a:t>T3</a:t>
          </a:r>
        </a:p>
      </dgm:t>
    </dgm:pt>
    <dgm:pt modelId="{A59633D8-D783-4FB1-A00F-5FB9E31E8E76}" type="parTrans" cxnId="{216655D3-1951-41AB-B47F-BF2B2F309C30}">
      <dgm:prSet/>
      <dgm:spPr/>
      <dgm:t>
        <a:bodyPr/>
        <a:lstStyle/>
        <a:p>
          <a:endParaRPr lang="fr-FR"/>
        </a:p>
      </dgm:t>
    </dgm:pt>
    <dgm:pt modelId="{FEBF37B7-E367-4983-80BA-B05112B6000F}" type="sibTrans" cxnId="{216655D3-1951-41AB-B47F-BF2B2F309C30}">
      <dgm:prSet/>
      <dgm:spPr/>
      <dgm:t>
        <a:bodyPr/>
        <a:lstStyle/>
        <a:p>
          <a:endParaRPr lang="fr-FR"/>
        </a:p>
      </dgm:t>
    </dgm:pt>
    <dgm:pt modelId="{0AB4DB1C-C136-405F-8233-872A1F612DBF}">
      <dgm:prSet phldrT="[Texte]"/>
      <dgm:spPr/>
      <dgm:t>
        <a:bodyPr/>
        <a:lstStyle/>
        <a:p>
          <a:r>
            <a:rPr lang="fr-FR"/>
            <a:t>T4</a:t>
          </a:r>
        </a:p>
      </dgm:t>
    </dgm:pt>
    <dgm:pt modelId="{7CAA5AFF-1467-4E73-8896-8D41DB7D2854}" type="parTrans" cxnId="{808F9962-EC24-48C1-B4DB-42D452F1D22F}">
      <dgm:prSet/>
      <dgm:spPr/>
      <dgm:t>
        <a:bodyPr/>
        <a:lstStyle/>
        <a:p>
          <a:endParaRPr lang="fr-FR"/>
        </a:p>
      </dgm:t>
    </dgm:pt>
    <dgm:pt modelId="{BBCC4030-66B6-4C13-B8E2-1919C6425759}" type="sibTrans" cxnId="{808F9962-EC24-48C1-B4DB-42D452F1D22F}">
      <dgm:prSet/>
      <dgm:spPr/>
      <dgm:t>
        <a:bodyPr/>
        <a:lstStyle/>
        <a:p>
          <a:endParaRPr lang="fr-FR"/>
        </a:p>
      </dgm:t>
    </dgm:pt>
    <dgm:pt modelId="{FB53316E-59E2-4BC1-B6D5-3C21E9BA45C5}" type="asst">
      <dgm:prSet phldrT="[Texte]"/>
      <dgm:spPr/>
      <dgm:t>
        <a:bodyPr/>
        <a:lstStyle/>
        <a:p>
          <a:r>
            <a:rPr lang="fr-FR"/>
            <a:t>T6</a:t>
          </a:r>
        </a:p>
      </dgm:t>
    </dgm:pt>
    <dgm:pt modelId="{1C57B9E9-3946-44DA-92BC-57E741A61B0A}" type="parTrans" cxnId="{908A1A57-B257-4375-8942-8E87A6867B09}">
      <dgm:prSet/>
      <dgm:spPr/>
      <dgm:t>
        <a:bodyPr/>
        <a:lstStyle/>
        <a:p>
          <a:endParaRPr lang="fr-FR"/>
        </a:p>
      </dgm:t>
    </dgm:pt>
    <dgm:pt modelId="{DE0CE3D1-7753-4333-B77A-A8629D91BD61}" type="sibTrans" cxnId="{908A1A57-B257-4375-8942-8E87A6867B09}">
      <dgm:prSet/>
      <dgm:spPr/>
      <dgm:t>
        <a:bodyPr/>
        <a:lstStyle/>
        <a:p>
          <a:endParaRPr lang="fr-FR"/>
        </a:p>
      </dgm:t>
    </dgm:pt>
    <dgm:pt modelId="{000959CD-4E55-4A5B-B55E-1343DD218896}" type="asst">
      <dgm:prSet phldrT="[Texte]"/>
      <dgm:spPr/>
      <dgm:t>
        <a:bodyPr/>
        <a:lstStyle/>
        <a:p>
          <a:r>
            <a:rPr lang="fr-FR"/>
            <a:t>T7</a:t>
          </a:r>
        </a:p>
      </dgm:t>
    </dgm:pt>
    <dgm:pt modelId="{87C5CE30-EDED-4D56-813A-8CD65C9CD7B9}" type="parTrans" cxnId="{45A9BF1A-02E4-4E23-96F4-1BBC1EBF052D}">
      <dgm:prSet/>
      <dgm:spPr/>
      <dgm:t>
        <a:bodyPr/>
        <a:lstStyle/>
        <a:p>
          <a:endParaRPr lang="fr-FR"/>
        </a:p>
      </dgm:t>
    </dgm:pt>
    <dgm:pt modelId="{43D6C379-850C-4BE2-BB71-E0F9D0DE800F}" type="sibTrans" cxnId="{45A9BF1A-02E4-4E23-96F4-1BBC1EBF052D}">
      <dgm:prSet/>
      <dgm:spPr/>
      <dgm:t>
        <a:bodyPr/>
        <a:lstStyle/>
        <a:p>
          <a:endParaRPr lang="fr-FR"/>
        </a:p>
      </dgm:t>
    </dgm:pt>
    <dgm:pt modelId="{658A7F00-C3C5-4FF1-A33B-CA4EBED4547D}" type="asst">
      <dgm:prSet phldrT="[Texte]"/>
      <dgm:spPr/>
      <dgm:t>
        <a:bodyPr/>
        <a:lstStyle/>
        <a:p>
          <a:r>
            <a:rPr lang="fr-FR"/>
            <a:t>T8</a:t>
          </a:r>
        </a:p>
      </dgm:t>
    </dgm:pt>
    <dgm:pt modelId="{27FE77AC-01C5-4187-879F-58ABF0975B08}" type="parTrans" cxnId="{2DCACCB7-DCC7-4290-AFB5-AB8349D6CDC6}">
      <dgm:prSet/>
      <dgm:spPr/>
      <dgm:t>
        <a:bodyPr/>
        <a:lstStyle/>
        <a:p>
          <a:endParaRPr lang="fr-FR"/>
        </a:p>
      </dgm:t>
    </dgm:pt>
    <dgm:pt modelId="{A79B7CFD-47B7-4557-B9CB-9E293C730A62}" type="sibTrans" cxnId="{2DCACCB7-DCC7-4290-AFB5-AB8349D6CDC6}">
      <dgm:prSet/>
      <dgm:spPr/>
      <dgm:t>
        <a:bodyPr/>
        <a:lstStyle/>
        <a:p>
          <a:endParaRPr lang="fr-FR"/>
        </a:p>
      </dgm:t>
    </dgm:pt>
    <dgm:pt modelId="{4B7658A0-579B-486A-907B-5856859F7559}" type="asst">
      <dgm:prSet phldrT="[Texte]"/>
      <dgm:spPr/>
      <dgm:t>
        <a:bodyPr/>
        <a:lstStyle/>
        <a:p>
          <a:r>
            <a:rPr lang="fr-FR"/>
            <a:t>T9</a:t>
          </a:r>
        </a:p>
      </dgm:t>
    </dgm:pt>
    <dgm:pt modelId="{6D2A62D3-1719-417D-BF28-94BC96ABC68F}" type="parTrans" cxnId="{3BC678CE-C957-4DD2-AACB-F40283F05EE2}">
      <dgm:prSet/>
      <dgm:spPr/>
      <dgm:t>
        <a:bodyPr/>
        <a:lstStyle/>
        <a:p>
          <a:endParaRPr lang="fr-FR"/>
        </a:p>
      </dgm:t>
    </dgm:pt>
    <dgm:pt modelId="{DEFDFB59-6D45-45F7-B46B-533832BB0C88}" type="sibTrans" cxnId="{3BC678CE-C957-4DD2-AACB-F40283F05EE2}">
      <dgm:prSet/>
      <dgm:spPr/>
      <dgm:t>
        <a:bodyPr/>
        <a:lstStyle/>
        <a:p>
          <a:endParaRPr lang="fr-FR"/>
        </a:p>
      </dgm:t>
    </dgm:pt>
    <dgm:pt modelId="{37FDE267-CEED-4E82-9407-986230052DD1}" type="asst">
      <dgm:prSet phldrT="[Texte]"/>
      <dgm:spPr/>
      <dgm:t>
        <a:bodyPr/>
        <a:lstStyle/>
        <a:p>
          <a:r>
            <a:rPr lang="fr-FR"/>
            <a:t>T10</a:t>
          </a:r>
        </a:p>
      </dgm:t>
    </dgm:pt>
    <dgm:pt modelId="{AE55DC5D-F9A9-43B0-A7CB-0E326EEE250C}" type="parTrans" cxnId="{6E766336-A5AD-41A3-B771-6AC35E26DA91}">
      <dgm:prSet/>
      <dgm:spPr/>
      <dgm:t>
        <a:bodyPr/>
        <a:lstStyle/>
        <a:p>
          <a:endParaRPr lang="fr-FR"/>
        </a:p>
      </dgm:t>
    </dgm:pt>
    <dgm:pt modelId="{A1525B3C-6E5E-407E-B4AC-D3A6CBADD8B4}" type="sibTrans" cxnId="{6E766336-A5AD-41A3-B771-6AC35E26DA91}">
      <dgm:prSet/>
      <dgm:spPr/>
      <dgm:t>
        <a:bodyPr/>
        <a:lstStyle/>
        <a:p>
          <a:endParaRPr lang="fr-FR"/>
        </a:p>
      </dgm:t>
    </dgm:pt>
    <dgm:pt modelId="{C0FD222C-8325-4C84-B069-BD72E6062577}" type="asst">
      <dgm:prSet phldrT="[Texte]"/>
      <dgm:spPr/>
      <dgm:t>
        <a:bodyPr/>
        <a:lstStyle/>
        <a:p>
          <a:r>
            <a:rPr lang="fr-FR"/>
            <a:t>T11</a:t>
          </a:r>
        </a:p>
      </dgm:t>
    </dgm:pt>
    <dgm:pt modelId="{0BF8DD8B-3F80-430F-8396-93741C8CE103}" type="parTrans" cxnId="{0378BAA9-2657-4A84-92E9-214E677B570C}">
      <dgm:prSet/>
      <dgm:spPr/>
      <dgm:t>
        <a:bodyPr/>
        <a:lstStyle/>
        <a:p>
          <a:endParaRPr lang="fr-FR"/>
        </a:p>
      </dgm:t>
    </dgm:pt>
    <dgm:pt modelId="{7F8A3B2F-8E16-4265-99A5-022C54CA7D30}" type="sibTrans" cxnId="{0378BAA9-2657-4A84-92E9-214E677B570C}">
      <dgm:prSet/>
      <dgm:spPr/>
      <dgm:t>
        <a:bodyPr/>
        <a:lstStyle/>
        <a:p>
          <a:endParaRPr lang="fr-FR"/>
        </a:p>
      </dgm:t>
    </dgm:pt>
    <dgm:pt modelId="{10C10E54-2266-467C-A19B-9CB3DFF51EB5}" type="asst">
      <dgm:prSet phldrT="[Texte]"/>
      <dgm:spPr/>
      <dgm:t>
        <a:bodyPr/>
        <a:lstStyle/>
        <a:p>
          <a:r>
            <a:rPr lang="fr-FR"/>
            <a:t>T12</a:t>
          </a:r>
        </a:p>
      </dgm:t>
    </dgm:pt>
    <dgm:pt modelId="{B38590A7-673B-4689-8A4E-D8078882518E}" type="parTrans" cxnId="{30338DD4-C57C-4B75-B982-5127821AAE7F}">
      <dgm:prSet/>
      <dgm:spPr/>
      <dgm:t>
        <a:bodyPr/>
        <a:lstStyle/>
        <a:p>
          <a:endParaRPr lang="fr-FR"/>
        </a:p>
      </dgm:t>
    </dgm:pt>
    <dgm:pt modelId="{90FFF0BC-600C-46B8-9F15-10953385E172}" type="sibTrans" cxnId="{30338DD4-C57C-4B75-B982-5127821AAE7F}">
      <dgm:prSet/>
      <dgm:spPr/>
      <dgm:t>
        <a:bodyPr/>
        <a:lstStyle/>
        <a:p>
          <a:endParaRPr lang="fr-FR"/>
        </a:p>
      </dgm:t>
    </dgm:pt>
    <dgm:pt modelId="{7D9387D2-083F-433E-B5FF-2304B752108F}" type="asst">
      <dgm:prSet phldrT="[Texte]"/>
      <dgm:spPr/>
      <dgm:t>
        <a:bodyPr/>
        <a:lstStyle/>
        <a:p>
          <a:r>
            <a:rPr lang="fr-FR"/>
            <a:t>T13</a:t>
          </a:r>
        </a:p>
      </dgm:t>
    </dgm:pt>
    <dgm:pt modelId="{309019B7-D9D1-4CD8-9869-A63262E92FA7}" type="parTrans" cxnId="{C7224C69-70CD-4B03-BACE-5BDA498D5F24}">
      <dgm:prSet/>
      <dgm:spPr/>
      <dgm:t>
        <a:bodyPr/>
        <a:lstStyle/>
        <a:p>
          <a:endParaRPr lang="fr-FR"/>
        </a:p>
      </dgm:t>
    </dgm:pt>
    <dgm:pt modelId="{C8877A06-6376-4ABE-A57B-1B6EA2B931BB}" type="sibTrans" cxnId="{C7224C69-70CD-4B03-BACE-5BDA498D5F24}">
      <dgm:prSet/>
      <dgm:spPr/>
      <dgm:t>
        <a:bodyPr/>
        <a:lstStyle/>
        <a:p>
          <a:endParaRPr lang="fr-FR"/>
        </a:p>
      </dgm:t>
    </dgm:pt>
    <dgm:pt modelId="{BDAA4B71-8DE8-4BB1-B665-F6CD5DD6C930}" type="asst">
      <dgm:prSet phldrT="[Texte]"/>
      <dgm:spPr/>
      <dgm:t>
        <a:bodyPr/>
        <a:lstStyle/>
        <a:p>
          <a:r>
            <a:rPr lang="fr-FR"/>
            <a:t>T14</a:t>
          </a:r>
        </a:p>
      </dgm:t>
    </dgm:pt>
    <dgm:pt modelId="{AF3476FC-B30D-4D78-9D8E-E86F9B50005D}" type="parTrans" cxnId="{B0BEA546-86F8-463A-B65F-5CA352F21F74}">
      <dgm:prSet/>
      <dgm:spPr/>
      <dgm:t>
        <a:bodyPr/>
        <a:lstStyle/>
        <a:p>
          <a:endParaRPr lang="fr-FR"/>
        </a:p>
      </dgm:t>
    </dgm:pt>
    <dgm:pt modelId="{EC0BC750-5FC5-41C0-B1B6-8C7DD4559DA5}" type="sibTrans" cxnId="{B0BEA546-86F8-463A-B65F-5CA352F21F74}">
      <dgm:prSet/>
      <dgm:spPr/>
      <dgm:t>
        <a:bodyPr/>
        <a:lstStyle/>
        <a:p>
          <a:endParaRPr lang="fr-FR"/>
        </a:p>
      </dgm:t>
    </dgm:pt>
    <dgm:pt modelId="{A924EA8A-B611-44C7-A726-90EF69D5B0B6}" type="asst">
      <dgm:prSet phldrT="[Texte]"/>
      <dgm:spPr/>
      <dgm:t>
        <a:bodyPr/>
        <a:lstStyle/>
        <a:p>
          <a:r>
            <a:rPr lang="fr-FR"/>
            <a:t>T15</a:t>
          </a:r>
        </a:p>
      </dgm:t>
    </dgm:pt>
    <dgm:pt modelId="{472ACEAA-3C37-4667-957A-59BA7D968821}" type="parTrans" cxnId="{3ADFA3C2-C71D-4377-B8E0-EB5218B0848E}">
      <dgm:prSet/>
      <dgm:spPr/>
      <dgm:t>
        <a:bodyPr/>
        <a:lstStyle/>
        <a:p>
          <a:endParaRPr lang="fr-FR"/>
        </a:p>
      </dgm:t>
    </dgm:pt>
    <dgm:pt modelId="{96A269F6-3969-4900-BC3C-BA4F88ECA170}" type="sibTrans" cxnId="{3ADFA3C2-C71D-4377-B8E0-EB5218B0848E}">
      <dgm:prSet/>
      <dgm:spPr/>
      <dgm:t>
        <a:bodyPr/>
        <a:lstStyle/>
        <a:p>
          <a:endParaRPr lang="fr-FR"/>
        </a:p>
      </dgm:t>
    </dgm:pt>
    <dgm:pt modelId="{BFEB4746-6A9C-4A86-9FA4-1880EB3BF43D}">
      <dgm:prSet phldrT="[Texte]"/>
      <dgm:spPr/>
      <dgm:t>
        <a:bodyPr/>
        <a:lstStyle/>
        <a:p>
          <a:r>
            <a:rPr lang="fr-FR"/>
            <a:t>T19</a:t>
          </a:r>
        </a:p>
      </dgm:t>
    </dgm:pt>
    <dgm:pt modelId="{7EE031A1-5FBA-462D-BC14-1060D5E0D3A6}" type="parTrans" cxnId="{5DAB03A5-20F1-4B50-AA47-BD920591BBB6}">
      <dgm:prSet/>
      <dgm:spPr/>
      <dgm:t>
        <a:bodyPr/>
        <a:lstStyle/>
        <a:p>
          <a:endParaRPr lang="fr-FR"/>
        </a:p>
      </dgm:t>
    </dgm:pt>
    <dgm:pt modelId="{0E82511A-9EC3-401B-ABC6-20B079556A93}" type="sibTrans" cxnId="{5DAB03A5-20F1-4B50-AA47-BD920591BBB6}">
      <dgm:prSet/>
      <dgm:spPr/>
      <dgm:t>
        <a:bodyPr/>
        <a:lstStyle/>
        <a:p>
          <a:endParaRPr lang="fr-FR"/>
        </a:p>
      </dgm:t>
    </dgm:pt>
    <dgm:pt modelId="{572C5708-BEC8-46F7-836F-A06D052FDF35}">
      <dgm:prSet phldrT="[Texte]"/>
      <dgm:spPr/>
      <dgm:t>
        <a:bodyPr/>
        <a:lstStyle/>
        <a:p>
          <a:r>
            <a:rPr lang="fr-FR"/>
            <a:t>T20</a:t>
          </a:r>
        </a:p>
      </dgm:t>
    </dgm:pt>
    <dgm:pt modelId="{5F4F1C28-F597-4003-852A-236BD9CFDD3D}" type="parTrans" cxnId="{A2849A6D-354B-430E-8545-5ACAB84131C1}">
      <dgm:prSet/>
      <dgm:spPr/>
      <dgm:t>
        <a:bodyPr/>
        <a:lstStyle/>
        <a:p>
          <a:endParaRPr lang="fr-FR"/>
        </a:p>
      </dgm:t>
    </dgm:pt>
    <dgm:pt modelId="{7BE35A8E-8ACF-4BC1-8F9B-3C3DDB1069D4}" type="sibTrans" cxnId="{A2849A6D-354B-430E-8545-5ACAB84131C1}">
      <dgm:prSet/>
      <dgm:spPr/>
      <dgm:t>
        <a:bodyPr/>
        <a:lstStyle/>
        <a:p>
          <a:endParaRPr lang="fr-FR"/>
        </a:p>
      </dgm:t>
    </dgm:pt>
    <dgm:pt modelId="{7893D923-E9D2-4244-9FF5-F0EABBD131E0}">
      <dgm:prSet phldrT="[Texte]"/>
      <dgm:spPr/>
      <dgm:t>
        <a:bodyPr/>
        <a:lstStyle/>
        <a:p>
          <a:r>
            <a:rPr lang="fr-FR"/>
            <a:t>T21</a:t>
          </a:r>
        </a:p>
      </dgm:t>
    </dgm:pt>
    <dgm:pt modelId="{C7C3E3CF-31A9-46C6-ACF0-1825D0E1DA10}" type="parTrans" cxnId="{EC54DDB8-71B9-4B58-A83B-A0B4125406AA}">
      <dgm:prSet/>
      <dgm:spPr/>
      <dgm:t>
        <a:bodyPr/>
        <a:lstStyle/>
        <a:p>
          <a:endParaRPr lang="fr-FR"/>
        </a:p>
      </dgm:t>
    </dgm:pt>
    <dgm:pt modelId="{6D3D3DB9-C094-449E-85B4-160BFF8082C1}" type="sibTrans" cxnId="{EC54DDB8-71B9-4B58-A83B-A0B4125406AA}">
      <dgm:prSet/>
      <dgm:spPr/>
      <dgm:t>
        <a:bodyPr/>
        <a:lstStyle/>
        <a:p>
          <a:endParaRPr lang="fr-FR"/>
        </a:p>
      </dgm:t>
    </dgm:pt>
    <dgm:pt modelId="{A819E867-07C7-43D3-96D2-4FB96BAAF434}">
      <dgm:prSet phldrT="[Texte]"/>
      <dgm:spPr/>
      <dgm:t>
        <a:bodyPr/>
        <a:lstStyle/>
        <a:p>
          <a:r>
            <a:rPr lang="fr-FR"/>
            <a:t>T5</a:t>
          </a:r>
        </a:p>
      </dgm:t>
    </dgm:pt>
    <dgm:pt modelId="{C74060B2-90C7-4448-81C5-8DB37C29C69B}" type="parTrans" cxnId="{B0511444-6A2C-429C-99AA-4873BB8367F8}">
      <dgm:prSet/>
      <dgm:spPr/>
      <dgm:t>
        <a:bodyPr/>
        <a:lstStyle/>
        <a:p>
          <a:endParaRPr lang="fr-FR"/>
        </a:p>
      </dgm:t>
    </dgm:pt>
    <dgm:pt modelId="{EC8E411B-A29F-4611-97A3-19D90475E696}" type="sibTrans" cxnId="{B0511444-6A2C-429C-99AA-4873BB8367F8}">
      <dgm:prSet/>
      <dgm:spPr/>
      <dgm:t>
        <a:bodyPr/>
        <a:lstStyle/>
        <a:p>
          <a:endParaRPr lang="fr-FR"/>
        </a:p>
      </dgm:t>
    </dgm:pt>
    <dgm:pt modelId="{A5F407F6-0F09-4F12-8036-AFFAF02AF99D}" type="asst">
      <dgm:prSet phldrT="[Texte]"/>
      <dgm:spPr/>
      <dgm:t>
        <a:bodyPr/>
        <a:lstStyle/>
        <a:p>
          <a:r>
            <a:rPr lang="fr-FR"/>
            <a:t>T16</a:t>
          </a:r>
        </a:p>
      </dgm:t>
    </dgm:pt>
    <dgm:pt modelId="{574BA8B8-191D-41CB-9B68-3C0CCE243E61}" type="parTrans" cxnId="{63CA81B1-44ED-4FC7-8F3C-E15603C041B4}">
      <dgm:prSet/>
      <dgm:spPr/>
      <dgm:t>
        <a:bodyPr/>
        <a:lstStyle/>
        <a:p>
          <a:endParaRPr lang="fr-FR"/>
        </a:p>
      </dgm:t>
    </dgm:pt>
    <dgm:pt modelId="{556B1F9D-EE7A-4312-A28F-87A386C667FC}" type="sibTrans" cxnId="{63CA81B1-44ED-4FC7-8F3C-E15603C041B4}">
      <dgm:prSet/>
      <dgm:spPr/>
      <dgm:t>
        <a:bodyPr/>
        <a:lstStyle/>
        <a:p>
          <a:endParaRPr lang="fr-FR"/>
        </a:p>
      </dgm:t>
    </dgm:pt>
    <dgm:pt modelId="{3316B4C0-25EE-4F58-95EB-C0C94E0ABC0F}" type="pres">
      <dgm:prSet presAssocID="{AC9BF0CD-A2B3-40D8-9C29-737C76DD88E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6FACB887-14A2-4B24-BD07-0E88E945DDD5}" type="pres">
      <dgm:prSet presAssocID="{D95C90D6-14CF-435D-9683-F0D196EDC4F3}" presName="root1" presStyleCnt="0"/>
      <dgm:spPr/>
    </dgm:pt>
    <dgm:pt modelId="{5ED5F2AF-BB04-4076-8A0D-641C44D3789C}" type="pres">
      <dgm:prSet presAssocID="{D95C90D6-14CF-435D-9683-F0D196EDC4F3}" presName="LevelOneTextNode" presStyleLbl="node0" presStyleIdx="0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7028D91-81A2-43A9-AB74-FE3063640E35}" type="pres">
      <dgm:prSet presAssocID="{D95C90D6-14CF-435D-9683-F0D196EDC4F3}" presName="level2hierChild" presStyleCnt="0"/>
      <dgm:spPr/>
    </dgm:pt>
    <dgm:pt modelId="{83BE06C9-3ED8-43E6-9DC2-E658E718E8C1}" type="pres">
      <dgm:prSet presAssocID="{1A24E462-4245-4024-AF4A-8AA2E0FE2678}" presName="root1" presStyleCnt="0"/>
      <dgm:spPr/>
    </dgm:pt>
    <dgm:pt modelId="{9F1DAFA1-6848-4879-A7D0-B4D500E9CCFA}" type="pres">
      <dgm:prSet presAssocID="{1A24E462-4245-4024-AF4A-8AA2E0FE2678}" presName="LevelOneTextNode" presStyleLbl="node0" presStyleIdx="1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527B0E-0081-4ECD-9F0F-2E2DBD60596F}" type="pres">
      <dgm:prSet presAssocID="{1A24E462-4245-4024-AF4A-8AA2E0FE2678}" presName="level2hierChild" presStyleCnt="0"/>
      <dgm:spPr/>
    </dgm:pt>
    <dgm:pt modelId="{21ACAA8B-CBDE-4879-90DA-A2EE62DB7AB0}" type="pres">
      <dgm:prSet presAssocID="{1D626155-AD40-4989-B5CA-12DAEB81B112}" presName="root1" presStyleCnt="0"/>
      <dgm:spPr/>
    </dgm:pt>
    <dgm:pt modelId="{0BC62308-A120-44BA-AB86-03BDF75A2B1F}" type="pres">
      <dgm:prSet presAssocID="{1D626155-AD40-4989-B5CA-12DAEB81B112}" presName="LevelOneTextNode" presStyleLbl="node0" presStyleIdx="2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3F31F4-F3E2-4285-B84E-024126F52429}" type="pres">
      <dgm:prSet presAssocID="{1D626155-AD40-4989-B5CA-12DAEB81B112}" presName="level2hierChild" presStyleCnt="0"/>
      <dgm:spPr/>
    </dgm:pt>
    <dgm:pt modelId="{BE0FAFB2-AC11-48B0-AFCB-63DEDB5D759F}" type="pres">
      <dgm:prSet presAssocID="{0AB4DB1C-C136-405F-8233-872A1F612DBF}" presName="root1" presStyleCnt="0"/>
      <dgm:spPr/>
    </dgm:pt>
    <dgm:pt modelId="{E064CD3B-9E59-4D3A-9800-6BE8CEF41012}" type="pres">
      <dgm:prSet presAssocID="{0AB4DB1C-C136-405F-8233-872A1F612DBF}" presName="LevelOneTextNode" presStyleLbl="node0" presStyleIdx="3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DB2E38C-841B-4C9E-9E64-7B6D9C0060F1}" type="pres">
      <dgm:prSet presAssocID="{0AB4DB1C-C136-405F-8233-872A1F612DBF}" presName="level2hierChild" presStyleCnt="0"/>
      <dgm:spPr/>
    </dgm:pt>
    <dgm:pt modelId="{ABA56DD5-C8DD-4D27-8BEB-2058C13C09E3}" type="pres">
      <dgm:prSet presAssocID="{A819E867-07C7-43D3-96D2-4FB96BAAF434}" presName="root1" presStyleCnt="0"/>
      <dgm:spPr/>
    </dgm:pt>
    <dgm:pt modelId="{DAD44DFA-57F5-4C13-9B77-C99216F15A68}" type="pres">
      <dgm:prSet presAssocID="{A819E867-07C7-43D3-96D2-4FB96BAAF434}" presName="LevelOneTextNode" presStyleLbl="node0" presStyleIdx="4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B7D8182-3E48-4072-B864-B59FB6D57224}" type="pres">
      <dgm:prSet presAssocID="{A819E867-07C7-43D3-96D2-4FB96BAAF434}" presName="level2hierChild" presStyleCnt="0"/>
      <dgm:spPr/>
    </dgm:pt>
    <dgm:pt modelId="{738F532A-EDA0-4D13-B91E-0B303312B6E2}" type="pres">
      <dgm:prSet presAssocID="{1C57B9E9-3946-44DA-92BC-57E741A61B0A}" presName="conn2-1" presStyleLbl="parChTrans1D2" presStyleIdx="0" presStyleCnt="10"/>
      <dgm:spPr/>
      <dgm:t>
        <a:bodyPr/>
        <a:lstStyle/>
        <a:p>
          <a:endParaRPr lang="fr-FR"/>
        </a:p>
      </dgm:t>
    </dgm:pt>
    <dgm:pt modelId="{3DC3F14D-9F8D-4BA5-9324-678960181F66}" type="pres">
      <dgm:prSet presAssocID="{1C57B9E9-3946-44DA-92BC-57E741A61B0A}" presName="connTx" presStyleLbl="parChTrans1D2" presStyleIdx="0" presStyleCnt="10"/>
      <dgm:spPr/>
      <dgm:t>
        <a:bodyPr/>
        <a:lstStyle/>
        <a:p>
          <a:endParaRPr lang="fr-FR"/>
        </a:p>
      </dgm:t>
    </dgm:pt>
    <dgm:pt modelId="{4117708A-2418-44EF-9D0A-C4DA7E9E2D3E}" type="pres">
      <dgm:prSet presAssocID="{FB53316E-59E2-4BC1-B6D5-3C21E9BA45C5}" presName="root2" presStyleCnt="0"/>
      <dgm:spPr/>
    </dgm:pt>
    <dgm:pt modelId="{8F8BB302-236E-4FC1-BBAA-BDE7F34CFDB0}" type="pres">
      <dgm:prSet presAssocID="{FB53316E-59E2-4BC1-B6D5-3C21E9BA45C5}" presName="LevelTwoTextNode" presStyleLbl="asst1" presStyleIdx="0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2FBF1D5-B268-4956-B477-0B6F9F111816}" type="pres">
      <dgm:prSet presAssocID="{FB53316E-59E2-4BC1-B6D5-3C21E9BA45C5}" presName="level3hierChild" presStyleCnt="0"/>
      <dgm:spPr/>
    </dgm:pt>
    <dgm:pt modelId="{05CB1887-561E-4F88-91EF-048361B57F32}" type="pres">
      <dgm:prSet presAssocID="{87C5CE30-EDED-4D56-813A-8CD65C9CD7B9}" presName="conn2-1" presStyleLbl="parChTrans1D2" presStyleIdx="1" presStyleCnt="10"/>
      <dgm:spPr/>
      <dgm:t>
        <a:bodyPr/>
        <a:lstStyle/>
        <a:p>
          <a:endParaRPr lang="fr-FR"/>
        </a:p>
      </dgm:t>
    </dgm:pt>
    <dgm:pt modelId="{4AADA37F-579B-4609-9D0F-FECE4B737464}" type="pres">
      <dgm:prSet presAssocID="{87C5CE30-EDED-4D56-813A-8CD65C9CD7B9}" presName="connTx" presStyleLbl="parChTrans1D2" presStyleIdx="1" presStyleCnt="10"/>
      <dgm:spPr/>
      <dgm:t>
        <a:bodyPr/>
        <a:lstStyle/>
        <a:p>
          <a:endParaRPr lang="fr-FR"/>
        </a:p>
      </dgm:t>
    </dgm:pt>
    <dgm:pt modelId="{05FC3E21-1269-4700-B8EA-CED33EA5CE63}" type="pres">
      <dgm:prSet presAssocID="{000959CD-4E55-4A5B-B55E-1343DD218896}" presName="root2" presStyleCnt="0"/>
      <dgm:spPr/>
    </dgm:pt>
    <dgm:pt modelId="{62004238-FE8E-4DC6-846E-C5437BBF4FD8}" type="pres">
      <dgm:prSet presAssocID="{000959CD-4E55-4A5B-B55E-1343DD218896}" presName="LevelTwoTextNode" presStyleLbl="asst1" presStyleIdx="1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FC36A72-A668-4DA7-9792-E0CBA9F486A9}" type="pres">
      <dgm:prSet presAssocID="{000959CD-4E55-4A5B-B55E-1343DD218896}" presName="level3hierChild" presStyleCnt="0"/>
      <dgm:spPr/>
    </dgm:pt>
    <dgm:pt modelId="{A52F03BA-F026-44DE-9431-BDA2C6349690}" type="pres">
      <dgm:prSet presAssocID="{27FE77AC-01C5-4187-879F-58ABF0975B08}" presName="conn2-1" presStyleLbl="parChTrans1D2" presStyleIdx="2" presStyleCnt="10"/>
      <dgm:spPr/>
      <dgm:t>
        <a:bodyPr/>
        <a:lstStyle/>
        <a:p>
          <a:endParaRPr lang="fr-FR"/>
        </a:p>
      </dgm:t>
    </dgm:pt>
    <dgm:pt modelId="{6A5F9A3D-8646-4474-84E9-8B783C562887}" type="pres">
      <dgm:prSet presAssocID="{27FE77AC-01C5-4187-879F-58ABF0975B08}" presName="connTx" presStyleLbl="parChTrans1D2" presStyleIdx="2" presStyleCnt="10"/>
      <dgm:spPr/>
      <dgm:t>
        <a:bodyPr/>
        <a:lstStyle/>
        <a:p>
          <a:endParaRPr lang="fr-FR"/>
        </a:p>
      </dgm:t>
    </dgm:pt>
    <dgm:pt modelId="{EBA3FE6F-174F-474C-91D3-F8A2DA59B3BC}" type="pres">
      <dgm:prSet presAssocID="{658A7F00-C3C5-4FF1-A33B-CA4EBED4547D}" presName="root2" presStyleCnt="0"/>
      <dgm:spPr/>
    </dgm:pt>
    <dgm:pt modelId="{BC7D4D42-2705-4744-81DC-C9D17AC7AD7B}" type="pres">
      <dgm:prSet presAssocID="{658A7F00-C3C5-4FF1-A33B-CA4EBED4547D}" presName="LevelTwoTextNode" presStyleLbl="asst1" presStyleIdx="2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7C7774-2DBE-45B3-BB24-6DF7EAC34508}" type="pres">
      <dgm:prSet presAssocID="{658A7F00-C3C5-4FF1-A33B-CA4EBED4547D}" presName="level3hierChild" presStyleCnt="0"/>
      <dgm:spPr/>
    </dgm:pt>
    <dgm:pt modelId="{4ACDB8C2-C850-4274-9ED7-E1D81AE7A842}" type="pres">
      <dgm:prSet presAssocID="{6D2A62D3-1719-417D-BF28-94BC96ABC68F}" presName="conn2-1" presStyleLbl="parChTrans1D2" presStyleIdx="3" presStyleCnt="10"/>
      <dgm:spPr/>
      <dgm:t>
        <a:bodyPr/>
        <a:lstStyle/>
        <a:p>
          <a:endParaRPr lang="fr-FR"/>
        </a:p>
      </dgm:t>
    </dgm:pt>
    <dgm:pt modelId="{C5CB053E-4BED-4867-AA1B-8B0F3F8BAB3C}" type="pres">
      <dgm:prSet presAssocID="{6D2A62D3-1719-417D-BF28-94BC96ABC68F}" presName="connTx" presStyleLbl="parChTrans1D2" presStyleIdx="3" presStyleCnt="10"/>
      <dgm:spPr/>
      <dgm:t>
        <a:bodyPr/>
        <a:lstStyle/>
        <a:p>
          <a:endParaRPr lang="fr-FR"/>
        </a:p>
      </dgm:t>
    </dgm:pt>
    <dgm:pt modelId="{EE5B87A4-C34F-4048-A558-5CBC2D889C9E}" type="pres">
      <dgm:prSet presAssocID="{4B7658A0-579B-486A-907B-5856859F7559}" presName="root2" presStyleCnt="0"/>
      <dgm:spPr/>
    </dgm:pt>
    <dgm:pt modelId="{6E199E31-3335-488B-9A0B-5405495C8BF5}" type="pres">
      <dgm:prSet presAssocID="{4B7658A0-579B-486A-907B-5856859F7559}" presName="LevelTwoTextNode" presStyleLbl="asst1" presStyleIdx="3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27E839F-4494-4948-B441-47498C3B2D1A}" type="pres">
      <dgm:prSet presAssocID="{4B7658A0-579B-486A-907B-5856859F7559}" presName="level3hierChild" presStyleCnt="0"/>
      <dgm:spPr/>
    </dgm:pt>
    <dgm:pt modelId="{D0047A19-ED25-4D11-8150-7FAFA2854314}" type="pres">
      <dgm:prSet presAssocID="{AE55DC5D-F9A9-43B0-A7CB-0E326EEE250C}" presName="conn2-1" presStyleLbl="parChTrans1D2" presStyleIdx="4" presStyleCnt="10"/>
      <dgm:spPr/>
      <dgm:t>
        <a:bodyPr/>
        <a:lstStyle/>
        <a:p>
          <a:endParaRPr lang="fr-FR"/>
        </a:p>
      </dgm:t>
    </dgm:pt>
    <dgm:pt modelId="{A8E16BEE-9AA7-41BE-AE9F-EC642FB444F9}" type="pres">
      <dgm:prSet presAssocID="{AE55DC5D-F9A9-43B0-A7CB-0E326EEE250C}" presName="connTx" presStyleLbl="parChTrans1D2" presStyleIdx="4" presStyleCnt="10"/>
      <dgm:spPr/>
      <dgm:t>
        <a:bodyPr/>
        <a:lstStyle/>
        <a:p>
          <a:endParaRPr lang="fr-FR"/>
        </a:p>
      </dgm:t>
    </dgm:pt>
    <dgm:pt modelId="{56F48D8E-0EE1-46A4-81E6-E5D0F0C12961}" type="pres">
      <dgm:prSet presAssocID="{37FDE267-CEED-4E82-9407-986230052DD1}" presName="root2" presStyleCnt="0"/>
      <dgm:spPr/>
    </dgm:pt>
    <dgm:pt modelId="{3FAD554C-B29D-4312-8856-9D4F6A3A8776}" type="pres">
      <dgm:prSet presAssocID="{37FDE267-CEED-4E82-9407-986230052DD1}" presName="LevelTwoTextNode" presStyleLbl="asst1" presStyleIdx="4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868979E-1DDA-411C-80CE-2BAF59ADDEC5}" type="pres">
      <dgm:prSet presAssocID="{37FDE267-CEED-4E82-9407-986230052DD1}" presName="level3hierChild" presStyleCnt="0"/>
      <dgm:spPr/>
    </dgm:pt>
    <dgm:pt modelId="{0222AC77-FD13-4037-A7A7-CC20487B65DE}" type="pres">
      <dgm:prSet presAssocID="{0BF8DD8B-3F80-430F-8396-93741C8CE103}" presName="conn2-1" presStyleLbl="parChTrans1D2" presStyleIdx="5" presStyleCnt="10"/>
      <dgm:spPr/>
      <dgm:t>
        <a:bodyPr/>
        <a:lstStyle/>
        <a:p>
          <a:endParaRPr lang="fr-FR"/>
        </a:p>
      </dgm:t>
    </dgm:pt>
    <dgm:pt modelId="{8CE7958C-6498-4103-B5E1-8F0220F27DF3}" type="pres">
      <dgm:prSet presAssocID="{0BF8DD8B-3F80-430F-8396-93741C8CE103}" presName="connTx" presStyleLbl="parChTrans1D2" presStyleIdx="5" presStyleCnt="10"/>
      <dgm:spPr/>
      <dgm:t>
        <a:bodyPr/>
        <a:lstStyle/>
        <a:p>
          <a:endParaRPr lang="fr-FR"/>
        </a:p>
      </dgm:t>
    </dgm:pt>
    <dgm:pt modelId="{9904870E-0BAC-4C40-909B-8A2560FAD4F9}" type="pres">
      <dgm:prSet presAssocID="{C0FD222C-8325-4C84-B069-BD72E6062577}" presName="root2" presStyleCnt="0"/>
      <dgm:spPr/>
    </dgm:pt>
    <dgm:pt modelId="{33461E69-CE37-4799-B2CD-89F0A6C5F32A}" type="pres">
      <dgm:prSet presAssocID="{C0FD222C-8325-4C84-B069-BD72E6062577}" presName="LevelTwoTextNode" presStyleLbl="asst1" presStyleIdx="5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13AB18-953B-4B54-9DD7-323D4EFE2503}" type="pres">
      <dgm:prSet presAssocID="{C0FD222C-8325-4C84-B069-BD72E6062577}" presName="level3hierChild" presStyleCnt="0"/>
      <dgm:spPr/>
    </dgm:pt>
    <dgm:pt modelId="{1C57D60C-570A-4F11-9E83-BF5C97D595D0}" type="pres">
      <dgm:prSet presAssocID="{B38590A7-673B-4689-8A4E-D8078882518E}" presName="conn2-1" presStyleLbl="parChTrans1D2" presStyleIdx="6" presStyleCnt="10"/>
      <dgm:spPr/>
      <dgm:t>
        <a:bodyPr/>
        <a:lstStyle/>
        <a:p>
          <a:endParaRPr lang="fr-FR"/>
        </a:p>
      </dgm:t>
    </dgm:pt>
    <dgm:pt modelId="{DB51BB4A-2279-46F7-9F50-F140529CECA2}" type="pres">
      <dgm:prSet presAssocID="{B38590A7-673B-4689-8A4E-D8078882518E}" presName="connTx" presStyleLbl="parChTrans1D2" presStyleIdx="6" presStyleCnt="10"/>
      <dgm:spPr/>
      <dgm:t>
        <a:bodyPr/>
        <a:lstStyle/>
        <a:p>
          <a:endParaRPr lang="fr-FR"/>
        </a:p>
      </dgm:t>
    </dgm:pt>
    <dgm:pt modelId="{4CD5D028-063E-4965-93AB-470200B6616E}" type="pres">
      <dgm:prSet presAssocID="{10C10E54-2266-467C-A19B-9CB3DFF51EB5}" presName="root2" presStyleCnt="0"/>
      <dgm:spPr/>
    </dgm:pt>
    <dgm:pt modelId="{40520698-7B81-46FB-8F2E-9F01DE2FE19E}" type="pres">
      <dgm:prSet presAssocID="{10C10E54-2266-467C-A19B-9CB3DFF51EB5}" presName="LevelTwoTextNode" presStyleLbl="asst1" presStyleIdx="6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B87B707-3BC7-438F-94D9-AA482C7B7346}" type="pres">
      <dgm:prSet presAssocID="{10C10E54-2266-467C-A19B-9CB3DFF51EB5}" presName="level3hierChild" presStyleCnt="0"/>
      <dgm:spPr/>
    </dgm:pt>
    <dgm:pt modelId="{BB2706C7-2139-4113-B371-A247BC0FD46A}" type="pres">
      <dgm:prSet presAssocID="{309019B7-D9D1-4CD8-9869-A63262E92FA7}" presName="conn2-1" presStyleLbl="parChTrans1D2" presStyleIdx="7" presStyleCnt="10"/>
      <dgm:spPr/>
      <dgm:t>
        <a:bodyPr/>
        <a:lstStyle/>
        <a:p>
          <a:endParaRPr lang="fr-FR"/>
        </a:p>
      </dgm:t>
    </dgm:pt>
    <dgm:pt modelId="{8E903411-899A-46F6-A1EF-C4EDA7339E0C}" type="pres">
      <dgm:prSet presAssocID="{309019B7-D9D1-4CD8-9869-A63262E92FA7}" presName="connTx" presStyleLbl="parChTrans1D2" presStyleIdx="7" presStyleCnt="10"/>
      <dgm:spPr/>
      <dgm:t>
        <a:bodyPr/>
        <a:lstStyle/>
        <a:p>
          <a:endParaRPr lang="fr-FR"/>
        </a:p>
      </dgm:t>
    </dgm:pt>
    <dgm:pt modelId="{280DEC8A-AF49-452F-85FB-21888A205023}" type="pres">
      <dgm:prSet presAssocID="{7D9387D2-083F-433E-B5FF-2304B752108F}" presName="root2" presStyleCnt="0"/>
      <dgm:spPr/>
    </dgm:pt>
    <dgm:pt modelId="{94681988-D6E3-4128-9253-5EC7A24975FD}" type="pres">
      <dgm:prSet presAssocID="{7D9387D2-083F-433E-B5FF-2304B752108F}" presName="LevelTwoTextNode" presStyleLbl="asst1" presStyleIdx="7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D95FF74-96AC-4F6E-9773-C40A7DA44A99}" type="pres">
      <dgm:prSet presAssocID="{7D9387D2-083F-433E-B5FF-2304B752108F}" presName="level3hierChild" presStyleCnt="0"/>
      <dgm:spPr/>
    </dgm:pt>
    <dgm:pt modelId="{5888B10F-08C4-41C9-B3F8-24E69E9E39F9}" type="pres">
      <dgm:prSet presAssocID="{AF3476FC-B30D-4D78-9D8E-E86F9B50005D}" presName="conn2-1" presStyleLbl="parChTrans1D2" presStyleIdx="8" presStyleCnt="10"/>
      <dgm:spPr/>
      <dgm:t>
        <a:bodyPr/>
        <a:lstStyle/>
        <a:p>
          <a:endParaRPr lang="fr-FR"/>
        </a:p>
      </dgm:t>
    </dgm:pt>
    <dgm:pt modelId="{7C3F306E-E582-44C2-A53A-845A34A6AA70}" type="pres">
      <dgm:prSet presAssocID="{AF3476FC-B30D-4D78-9D8E-E86F9B50005D}" presName="connTx" presStyleLbl="parChTrans1D2" presStyleIdx="8" presStyleCnt="10"/>
      <dgm:spPr/>
      <dgm:t>
        <a:bodyPr/>
        <a:lstStyle/>
        <a:p>
          <a:endParaRPr lang="fr-FR"/>
        </a:p>
      </dgm:t>
    </dgm:pt>
    <dgm:pt modelId="{2C846D8D-0AAD-49D9-BD93-1224053F1609}" type="pres">
      <dgm:prSet presAssocID="{BDAA4B71-8DE8-4BB1-B665-F6CD5DD6C930}" presName="root2" presStyleCnt="0"/>
      <dgm:spPr/>
    </dgm:pt>
    <dgm:pt modelId="{8068C1F3-B613-4462-B7FA-7D8EC100EB13}" type="pres">
      <dgm:prSet presAssocID="{BDAA4B71-8DE8-4BB1-B665-F6CD5DD6C930}" presName="LevelTwoTextNode" presStyleLbl="asst1" presStyleIdx="8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DCD363-58C7-40C2-B5B2-6FB07B58AEB0}" type="pres">
      <dgm:prSet presAssocID="{BDAA4B71-8DE8-4BB1-B665-F6CD5DD6C930}" presName="level3hierChild" presStyleCnt="0"/>
      <dgm:spPr/>
    </dgm:pt>
    <dgm:pt modelId="{9F558096-F54B-4B74-80D0-B29E1E9935A9}" type="pres">
      <dgm:prSet presAssocID="{472ACEAA-3C37-4667-957A-59BA7D968821}" presName="conn2-1" presStyleLbl="parChTrans1D3" presStyleIdx="0" presStyleCnt="1"/>
      <dgm:spPr/>
      <dgm:t>
        <a:bodyPr/>
        <a:lstStyle/>
        <a:p>
          <a:endParaRPr lang="fr-FR"/>
        </a:p>
      </dgm:t>
    </dgm:pt>
    <dgm:pt modelId="{8DD34EDD-7348-4282-9A9B-F8FFCD919F3D}" type="pres">
      <dgm:prSet presAssocID="{472ACEAA-3C37-4667-957A-59BA7D968821}" presName="connTx" presStyleLbl="parChTrans1D3" presStyleIdx="0" presStyleCnt="1"/>
      <dgm:spPr/>
      <dgm:t>
        <a:bodyPr/>
        <a:lstStyle/>
        <a:p>
          <a:endParaRPr lang="fr-FR"/>
        </a:p>
      </dgm:t>
    </dgm:pt>
    <dgm:pt modelId="{6DADE834-254B-4D13-902D-4C44BB20C774}" type="pres">
      <dgm:prSet presAssocID="{A924EA8A-B611-44C7-A726-90EF69D5B0B6}" presName="root2" presStyleCnt="0"/>
      <dgm:spPr/>
    </dgm:pt>
    <dgm:pt modelId="{F51B2AC6-23C9-43BC-B098-0AD5DFB191D8}" type="pres">
      <dgm:prSet presAssocID="{A924EA8A-B611-44C7-A726-90EF69D5B0B6}" presName="LevelTwoTextNode" presStyleLbl="asst1" presStyleIdx="9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350F774-460A-4C5A-93ED-9BEB755D69CB}" type="pres">
      <dgm:prSet presAssocID="{A924EA8A-B611-44C7-A726-90EF69D5B0B6}" presName="level3hierChild" presStyleCnt="0"/>
      <dgm:spPr/>
    </dgm:pt>
    <dgm:pt modelId="{0AAF333E-65AA-4DFE-B32C-6EC219CD939C}" type="pres">
      <dgm:prSet presAssocID="{574BA8B8-191D-41CB-9B68-3C0CCE243E61}" presName="conn2-1" presStyleLbl="parChTrans1D2" presStyleIdx="9" presStyleCnt="10"/>
      <dgm:spPr/>
    </dgm:pt>
    <dgm:pt modelId="{7DA082D3-F88B-411D-90A9-946A32D792C2}" type="pres">
      <dgm:prSet presAssocID="{574BA8B8-191D-41CB-9B68-3C0CCE243E61}" presName="connTx" presStyleLbl="parChTrans1D2" presStyleIdx="9" presStyleCnt="10"/>
      <dgm:spPr/>
    </dgm:pt>
    <dgm:pt modelId="{B9B9DB23-2382-4651-B3ED-69B829B16E49}" type="pres">
      <dgm:prSet presAssocID="{A5F407F6-0F09-4F12-8036-AFFAF02AF99D}" presName="root2" presStyleCnt="0"/>
      <dgm:spPr/>
    </dgm:pt>
    <dgm:pt modelId="{E0E65233-ECBB-4731-B20C-C94B35376DAD}" type="pres">
      <dgm:prSet presAssocID="{A5F407F6-0F09-4F12-8036-AFFAF02AF99D}" presName="LevelTwoTextNode" presStyleLbl="asst1" presStyleIdx="10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0447A3E-B103-431A-A3F2-47CF540232EA}" type="pres">
      <dgm:prSet presAssocID="{A5F407F6-0F09-4F12-8036-AFFAF02AF99D}" presName="level3hierChild" presStyleCnt="0"/>
      <dgm:spPr/>
    </dgm:pt>
    <dgm:pt modelId="{A6EDCA76-A834-46B0-BF7E-DD33D886D48B}" type="pres">
      <dgm:prSet presAssocID="{4908FE41-E085-4A59-A674-21B0F9CBC69B}" presName="root1" presStyleCnt="0"/>
      <dgm:spPr/>
    </dgm:pt>
    <dgm:pt modelId="{D447A4E1-BDBE-4D63-924A-0302977A38B6}" type="pres">
      <dgm:prSet presAssocID="{4908FE41-E085-4A59-A674-21B0F9CBC69B}" presName="LevelOneTextNode" presStyleLbl="node0" presStyleIdx="5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7D8203-9926-4751-882C-ECACC72F182C}" type="pres">
      <dgm:prSet presAssocID="{4908FE41-E085-4A59-A674-21B0F9CBC69B}" presName="level2hierChild" presStyleCnt="0"/>
      <dgm:spPr/>
    </dgm:pt>
    <dgm:pt modelId="{1C73C00A-3977-475B-B86C-76A61B31CED0}" type="pres">
      <dgm:prSet presAssocID="{0911FD81-FD55-4082-A614-983BB8B52B80}" presName="root1" presStyleCnt="0"/>
      <dgm:spPr/>
    </dgm:pt>
    <dgm:pt modelId="{34F61515-F983-429B-87C2-F3FE69D6CCA1}" type="pres">
      <dgm:prSet presAssocID="{0911FD81-FD55-4082-A614-983BB8B52B80}" presName="LevelOneTextNode" presStyleLbl="node0" presStyleIdx="6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2F34E7C-DB59-434A-8F4A-7E42FAE5A0EB}" type="pres">
      <dgm:prSet presAssocID="{0911FD81-FD55-4082-A614-983BB8B52B80}" presName="level2hierChild" presStyleCnt="0"/>
      <dgm:spPr/>
    </dgm:pt>
    <dgm:pt modelId="{8B86C5D3-A1E4-488F-BE6C-E6FD297F0138}" type="pres">
      <dgm:prSet presAssocID="{BFEB4746-6A9C-4A86-9FA4-1880EB3BF43D}" presName="root1" presStyleCnt="0"/>
      <dgm:spPr/>
    </dgm:pt>
    <dgm:pt modelId="{1EFB6FCA-BDDB-47C5-9B3B-CF519E559F1A}" type="pres">
      <dgm:prSet presAssocID="{BFEB4746-6A9C-4A86-9FA4-1880EB3BF43D}" presName="LevelOneTextNode" presStyleLbl="node0" presStyleIdx="7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9F3285A-9300-4F57-ABD9-2829C2837051}" type="pres">
      <dgm:prSet presAssocID="{BFEB4746-6A9C-4A86-9FA4-1880EB3BF43D}" presName="level2hierChild" presStyleCnt="0"/>
      <dgm:spPr/>
    </dgm:pt>
    <dgm:pt modelId="{111F65DB-6F53-419D-B1BA-C2543525BEC1}" type="pres">
      <dgm:prSet presAssocID="{572C5708-BEC8-46F7-836F-A06D052FDF35}" presName="root1" presStyleCnt="0"/>
      <dgm:spPr/>
    </dgm:pt>
    <dgm:pt modelId="{D167CC3E-221C-49BA-B481-3855CAD1D2F5}" type="pres">
      <dgm:prSet presAssocID="{572C5708-BEC8-46F7-836F-A06D052FDF35}" presName="LevelOneTextNode" presStyleLbl="node0" presStyleIdx="8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990FF3-5FB4-4C6B-85CC-5A79AB7FDDB2}" type="pres">
      <dgm:prSet presAssocID="{572C5708-BEC8-46F7-836F-A06D052FDF35}" presName="level2hierChild" presStyleCnt="0"/>
      <dgm:spPr/>
    </dgm:pt>
    <dgm:pt modelId="{769ABF4A-3563-4380-A94B-B16629E62BB9}" type="pres">
      <dgm:prSet presAssocID="{7893D923-E9D2-4244-9FF5-F0EABBD131E0}" presName="root1" presStyleCnt="0"/>
      <dgm:spPr/>
    </dgm:pt>
    <dgm:pt modelId="{E44FDF0F-1C94-4CD9-8720-A169D9000609}" type="pres">
      <dgm:prSet presAssocID="{7893D923-E9D2-4244-9FF5-F0EABBD131E0}" presName="LevelOneTextNode" presStyleLbl="node0" presStyleIdx="9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60DF0C2-B5B8-4727-ABD3-C9CEB07692B6}" type="pres">
      <dgm:prSet presAssocID="{7893D923-E9D2-4244-9FF5-F0EABBD131E0}" presName="level2hierChild" presStyleCnt="0"/>
      <dgm:spPr/>
    </dgm:pt>
  </dgm:ptLst>
  <dgm:cxnLst>
    <dgm:cxn modelId="{B7049573-F0B0-476A-99CA-DB502BB51C4A}" type="presOf" srcId="{FB53316E-59E2-4BC1-B6D5-3C21E9BA45C5}" destId="{8F8BB302-236E-4FC1-BBAA-BDE7F34CFDB0}" srcOrd="0" destOrd="0" presId="urn:microsoft.com/office/officeart/2005/8/layout/hierarchy2"/>
    <dgm:cxn modelId="{2F7F9C7F-8F43-4A04-803D-1DCE934756F4}" type="presOf" srcId="{1D626155-AD40-4989-B5CA-12DAEB81B112}" destId="{0BC62308-A120-44BA-AB86-03BDF75A2B1F}" srcOrd="0" destOrd="0" presId="urn:microsoft.com/office/officeart/2005/8/layout/hierarchy2"/>
    <dgm:cxn modelId="{E52E6F09-1EE5-4065-9295-59457BF4F025}" srcId="{AC9BF0CD-A2B3-40D8-9C29-737C76DD88EA}" destId="{D95C90D6-14CF-435D-9683-F0D196EDC4F3}" srcOrd="0" destOrd="0" parTransId="{9808C704-0006-41C7-8D4F-614E67D70559}" sibTransId="{AE84E7E6-F01E-4CC5-8DF7-F935EB9F0DE8}"/>
    <dgm:cxn modelId="{E8096A03-6DDD-42C3-9AC5-F53AEEF4E7D8}" type="presOf" srcId="{AE55DC5D-F9A9-43B0-A7CB-0E326EEE250C}" destId="{A8E16BEE-9AA7-41BE-AE9F-EC642FB444F9}" srcOrd="1" destOrd="0" presId="urn:microsoft.com/office/officeart/2005/8/layout/hierarchy2"/>
    <dgm:cxn modelId="{9B719C70-0D2A-47B1-B8A2-5F689B1D015D}" type="presOf" srcId="{572C5708-BEC8-46F7-836F-A06D052FDF35}" destId="{D167CC3E-221C-49BA-B481-3855CAD1D2F5}" srcOrd="0" destOrd="0" presId="urn:microsoft.com/office/officeart/2005/8/layout/hierarchy2"/>
    <dgm:cxn modelId="{4FC3BE92-7BF5-478C-998D-F3F7F0C60A23}" srcId="{AC9BF0CD-A2B3-40D8-9C29-737C76DD88EA}" destId="{0911FD81-FD55-4082-A614-983BB8B52B80}" srcOrd="6" destOrd="0" parTransId="{605E7D97-4F12-4CB1-AAC3-E9E53DA5B836}" sibTransId="{D1444897-7C8B-485B-9CC5-21B99EA7B587}"/>
    <dgm:cxn modelId="{C7224C69-70CD-4B03-BACE-5BDA498D5F24}" srcId="{A819E867-07C7-43D3-96D2-4FB96BAAF434}" destId="{7D9387D2-083F-433E-B5FF-2304B752108F}" srcOrd="7" destOrd="0" parTransId="{309019B7-D9D1-4CD8-9869-A63262E92FA7}" sibTransId="{C8877A06-6376-4ABE-A57B-1B6EA2B931BB}"/>
    <dgm:cxn modelId="{B34B5B13-4C5C-4783-B846-6BB1302EFEBC}" type="presOf" srcId="{C0FD222C-8325-4C84-B069-BD72E6062577}" destId="{33461E69-CE37-4799-B2CD-89F0A6C5F32A}" srcOrd="0" destOrd="0" presId="urn:microsoft.com/office/officeart/2005/8/layout/hierarchy2"/>
    <dgm:cxn modelId="{908A1A57-B257-4375-8942-8E87A6867B09}" srcId="{A819E867-07C7-43D3-96D2-4FB96BAAF434}" destId="{FB53316E-59E2-4BC1-B6D5-3C21E9BA45C5}" srcOrd="0" destOrd="0" parTransId="{1C57B9E9-3946-44DA-92BC-57E741A61B0A}" sibTransId="{DE0CE3D1-7753-4333-B77A-A8629D91BD61}"/>
    <dgm:cxn modelId="{B3513EF1-5904-48BC-AD03-DAD8D88DCF1F}" type="presOf" srcId="{6D2A62D3-1719-417D-BF28-94BC96ABC68F}" destId="{4ACDB8C2-C850-4274-9ED7-E1D81AE7A842}" srcOrd="0" destOrd="0" presId="urn:microsoft.com/office/officeart/2005/8/layout/hierarchy2"/>
    <dgm:cxn modelId="{33B764C3-5C04-41CC-8641-B56DA8B98BA0}" srcId="{AC9BF0CD-A2B3-40D8-9C29-737C76DD88EA}" destId="{4908FE41-E085-4A59-A674-21B0F9CBC69B}" srcOrd="5" destOrd="0" parTransId="{2A2D3C3D-0792-4358-8F9E-55DFAA81FFDF}" sibTransId="{03E26685-16DD-48D5-B21B-EFED22DA6135}"/>
    <dgm:cxn modelId="{D2DE67A9-5B26-407A-BF52-0902856983EE}" type="presOf" srcId="{AF3476FC-B30D-4D78-9D8E-E86F9B50005D}" destId="{5888B10F-08C4-41C9-B3F8-24E69E9E39F9}" srcOrd="0" destOrd="0" presId="urn:microsoft.com/office/officeart/2005/8/layout/hierarchy2"/>
    <dgm:cxn modelId="{000A68D4-9120-4768-8428-B226B141693B}" type="presOf" srcId="{1A24E462-4245-4024-AF4A-8AA2E0FE2678}" destId="{9F1DAFA1-6848-4879-A7D0-B4D500E9CCFA}" srcOrd="0" destOrd="0" presId="urn:microsoft.com/office/officeart/2005/8/layout/hierarchy2"/>
    <dgm:cxn modelId="{30338DD4-C57C-4B75-B982-5127821AAE7F}" srcId="{A819E867-07C7-43D3-96D2-4FB96BAAF434}" destId="{10C10E54-2266-467C-A19B-9CB3DFF51EB5}" srcOrd="6" destOrd="0" parTransId="{B38590A7-673B-4689-8A4E-D8078882518E}" sibTransId="{90FFF0BC-600C-46B8-9F15-10953385E172}"/>
    <dgm:cxn modelId="{45A9BF1A-02E4-4E23-96F4-1BBC1EBF052D}" srcId="{A819E867-07C7-43D3-96D2-4FB96BAAF434}" destId="{000959CD-4E55-4A5B-B55E-1343DD218896}" srcOrd="1" destOrd="0" parTransId="{87C5CE30-EDED-4D56-813A-8CD65C9CD7B9}" sibTransId="{43D6C379-850C-4BE2-BB71-E0F9D0DE800F}"/>
    <dgm:cxn modelId="{96191A58-1AF0-4484-9DD0-5193190A2332}" type="presOf" srcId="{27FE77AC-01C5-4187-879F-58ABF0975B08}" destId="{6A5F9A3D-8646-4474-84E9-8B783C562887}" srcOrd="1" destOrd="0" presId="urn:microsoft.com/office/officeart/2005/8/layout/hierarchy2"/>
    <dgm:cxn modelId="{D1B54376-34B6-4671-9CAA-D12650F0124D}" type="presOf" srcId="{4B7658A0-579B-486A-907B-5856859F7559}" destId="{6E199E31-3335-488B-9A0B-5405495C8BF5}" srcOrd="0" destOrd="0" presId="urn:microsoft.com/office/officeart/2005/8/layout/hierarchy2"/>
    <dgm:cxn modelId="{5CF96D14-559D-4967-8BCB-F640FEDCA3A3}" type="presOf" srcId="{10C10E54-2266-467C-A19B-9CB3DFF51EB5}" destId="{40520698-7B81-46FB-8F2E-9F01DE2FE19E}" srcOrd="0" destOrd="0" presId="urn:microsoft.com/office/officeart/2005/8/layout/hierarchy2"/>
    <dgm:cxn modelId="{F5E52B37-958C-404B-9EAA-F60911C787EF}" type="presOf" srcId="{B38590A7-673B-4689-8A4E-D8078882518E}" destId="{DB51BB4A-2279-46F7-9F50-F140529CECA2}" srcOrd="1" destOrd="0" presId="urn:microsoft.com/office/officeart/2005/8/layout/hierarchy2"/>
    <dgm:cxn modelId="{5033AE3F-007A-4563-8C90-9A8298A81484}" type="presOf" srcId="{37FDE267-CEED-4E82-9407-986230052DD1}" destId="{3FAD554C-B29D-4312-8856-9D4F6A3A8776}" srcOrd="0" destOrd="0" presId="urn:microsoft.com/office/officeart/2005/8/layout/hierarchy2"/>
    <dgm:cxn modelId="{2DCACCB7-DCC7-4290-AFB5-AB8349D6CDC6}" srcId="{A819E867-07C7-43D3-96D2-4FB96BAAF434}" destId="{658A7F00-C3C5-4FF1-A33B-CA4EBED4547D}" srcOrd="2" destOrd="0" parTransId="{27FE77AC-01C5-4187-879F-58ABF0975B08}" sibTransId="{A79B7CFD-47B7-4557-B9CB-9E293C730A62}"/>
    <dgm:cxn modelId="{D1FFA5AC-A5B2-4C51-B566-63FCEFFBFC88}" type="presOf" srcId="{87C5CE30-EDED-4D56-813A-8CD65C9CD7B9}" destId="{4AADA37F-579B-4609-9D0F-FECE4B737464}" srcOrd="1" destOrd="0" presId="urn:microsoft.com/office/officeart/2005/8/layout/hierarchy2"/>
    <dgm:cxn modelId="{F324ED5B-5C20-4088-9255-D39DB47E9EC9}" type="presOf" srcId="{1C57B9E9-3946-44DA-92BC-57E741A61B0A}" destId="{3DC3F14D-9F8D-4BA5-9324-678960181F66}" srcOrd="1" destOrd="0" presId="urn:microsoft.com/office/officeart/2005/8/layout/hierarchy2"/>
    <dgm:cxn modelId="{301C1293-F3D8-4F68-8822-94C2A6DB1A77}" type="presOf" srcId="{658A7F00-C3C5-4FF1-A33B-CA4EBED4547D}" destId="{BC7D4D42-2705-4744-81DC-C9D17AC7AD7B}" srcOrd="0" destOrd="0" presId="urn:microsoft.com/office/officeart/2005/8/layout/hierarchy2"/>
    <dgm:cxn modelId="{34AF9F4D-34DE-4266-B998-52887F142EDC}" type="presOf" srcId="{472ACEAA-3C37-4667-957A-59BA7D968821}" destId="{9F558096-F54B-4B74-80D0-B29E1E9935A9}" srcOrd="0" destOrd="0" presId="urn:microsoft.com/office/officeart/2005/8/layout/hierarchy2"/>
    <dgm:cxn modelId="{B0BEA546-86F8-463A-B65F-5CA352F21F74}" srcId="{A819E867-07C7-43D3-96D2-4FB96BAAF434}" destId="{BDAA4B71-8DE8-4BB1-B665-F6CD5DD6C930}" srcOrd="8" destOrd="0" parTransId="{AF3476FC-B30D-4D78-9D8E-E86F9B50005D}" sibTransId="{EC0BC750-5FC5-41C0-B1B6-8C7DD4559DA5}"/>
    <dgm:cxn modelId="{46AF5C76-3E9A-4A5A-B563-3E4CB34E23BC}" type="presOf" srcId="{0BF8DD8B-3F80-430F-8396-93741C8CE103}" destId="{0222AC77-FD13-4037-A7A7-CC20487B65DE}" srcOrd="0" destOrd="0" presId="urn:microsoft.com/office/officeart/2005/8/layout/hierarchy2"/>
    <dgm:cxn modelId="{5DAB03A5-20F1-4B50-AA47-BD920591BBB6}" srcId="{AC9BF0CD-A2B3-40D8-9C29-737C76DD88EA}" destId="{BFEB4746-6A9C-4A86-9FA4-1880EB3BF43D}" srcOrd="7" destOrd="0" parTransId="{7EE031A1-5FBA-462D-BC14-1060D5E0D3A6}" sibTransId="{0E82511A-9EC3-401B-ABC6-20B079556A93}"/>
    <dgm:cxn modelId="{63CA81B1-44ED-4FC7-8F3C-E15603C041B4}" srcId="{A819E867-07C7-43D3-96D2-4FB96BAAF434}" destId="{A5F407F6-0F09-4F12-8036-AFFAF02AF99D}" srcOrd="9" destOrd="0" parTransId="{574BA8B8-191D-41CB-9B68-3C0CCE243E61}" sibTransId="{556B1F9D-EE7A-4312-A28F-87A386C667FC}"/>
    <dgm:cxn modelId="{7820B353-086A-486E-A045-F36780F3296E}" type="presOf" srcId="{B38590A7-673B-4689-8A4E-D8078882518E}" destId="{1C57D60C-570A-4F11-9E83-BF5C97D595D0}" srcOrd="0" destOrd="0" presId="urn:microsoft.com/office/officeart/2005/8/layout/hierarchy2"/>
    <dgm:cxn modelId="{B1DF5CC1-F052-41C4-BFC6-B83D2BD9149E}" type="presOf" srcId="{A924EA8A-B611-44C7-A726-90EF69D5B0B6}" destId="{F51B2AC6-23C9-43BC-B098-0AD5DFB191D8}" srcOrd="0" destOrd="0" presId="urn:microsoft.com/office/officeart/2005/8/layout/hierarchy2"/>
    <dgm:cxn modelId="{3AF445C5-9CCC-497A-9B8A-FC74001E2201}" type="presOf" srcId="{7893D923-E9D2-4244-9FF5-F0EABBD131E0}" destId="{E44FDF0F-1C94-4CD9-8720-A169D9000609}" srcOrd="0" destOrd="0" presId="urn:microsoft.com/office/officeart/2005/8/layout/hierarchy2"/>
    <dgm:cxn modelId="{F9045C57-B3F0-4376-A6B8-637E1CF9518E}" type="presOf" srcId="{D95C90D6-14CF-435D-9683-F0D196EDC4F3}" destId="{5ED5F2AF-BB04-4076-8A0D-641C44D3789C}" srcOrd="0" destOrd="0" presId="urn:microsoft.com/office/officeart/2005/8/layout/hierarchy2"/>
    <dgm:cxn modelId="{DCD79A3A-DF74-4853-9865-CA48A5275F3D}" type="presOf" srcId="{0AB4DB1C-C136-405F-8233-872A1F612DBF}" destId="{E064CD3B-9E59-4D3A-9800-6BE8CEF41012}" srcOrd="0" destOrd="0" presId="urn:microsoft.com/office/officeart/2005/8/layout/hierarchy2"/>
    <dgm:cxn modelId="{0D43ADA9-F02E-44D1-852B-8725B59CAE06}" type="presOf" srcId="{0911FD81-FD55-4082-A614-983BB8B52B80}" destId="{34F61515-F983-429B-87C2-F3FE69D6CCA1}" srcOrd="0" destOrd="0" presId="urn:microsoft.com/office/officeart/2005/8/layout/hierarchy2"/>
    <dgm:cxn modelId="{C17F29BD-0270-4A39-81D0-9AB1506F9F4F}" type="presOf" srcId="{7D9387D2-083F-433E-B5FF-2304B752108F}" destId="{94681988-D6E3-4128-9253-5EC7A24975FD}" srcOrd="0" destOrd="0" presId="urn:microsoft.com/office/officeart/2005/8/layout/hierarchy2"/>
    <dgm:cxn modelId="{1122538C-8786-4D80-8E6A-174C4B79EFBE}" type="presOf" srcId="{1C57B9E9-3946-44DA-92BC-57E741A61B0A}" destId="{738F532A-EDA0-4D13-B91E-0B303312B6E2}" srcOrd="0" destOrd="0" presId="urn:microsoft.com/office/officeart/2005/8/layout/hierarchy2"/>
    <dgm:cxn modelId="{92FB4E07-119E-4815-AB12-27E9D9235346}" type="presOf" srcId="{A5F407F6-0F09-4F12-8036-AFFAF02AF99D}" destId="{E0E65233-ECBB-4731-B20C-C94B35376DAD}" srcOrd="0" destOrd="0" presId="urn:microsoft.com/office/officeart/2005/8/layout/hierarchy2"/>
    <dgm:cxn modelId="{A2849A6D-354B-430E-8545-5ACAB84131C1}" srcId="{AC9BF0CD-A2B3-40D8-9C29-737C76DD88EA}" destId="{572C5708-BEC8-46F7-836F-A06D052FDF35}" srcOrd="8" destOrd="0" parTransId="{5F4F1C28-F597-4003-852A-236BD9CFDD3D}" sibTransId="{7BE35A8E-8ACF-4BC1-8F9B-3C3DDB1069D4}"/>
    <dgm:cxn modelId="{3BC678CE-C957-4DD2-AACB-F40283F05EE2}" srcId="{A819E867-07C7-43D3-96D2-4FB96BAAF434}" destId="{4B7658A0-579B-486A-907B-5856859F7559}" srcOrd="3" destOrd="0" parTransId="{6D2A62D3-1719-417D-BF28-94BC96ABC68F}" sibTransId="{DEFDFB59-6D45-45F7-B46B-533832BB0C88}"/>
    <dgm:cxn modelId="{74EB8829-27D2-417D-9DE4-978755BE0ED0}" type="presOf" srcId="{A819E867-07C7-43D3-96D2-4FB96BAAF434}" destId="{DAD44DFA-57F5-4C13-9B77-C99216F15A68}" srcOrd="0" destOrd="0" presId="urn:microsoft.com/office/officeart/2005/8/layout/hierarchy2"/>
    <dgm:cxn modelId="{680D3B78-C82E-454A-BDAE-4824CE004E56}" type="presOf" srcId="{AC9BF0CD-A2B3-40D8-9C29-737C76DD88EA}" destId="{3316B4C0-25EE-4F58-95EB-C0C94E0ABC0F}" srcOrd="0" destOrd="0" presId="urn:microsoft.com/office/officeart/2005/8/layout/hierarchy2"/>
    <dgm:cxn modelId="{062E6DD2-3ABD-4940-A3D4-D6E759EB28A0}" type="presOf" srcId="{AF3476FC-B30D-4D78-9D8E-E86F9B50005D}" destId="{7C3F306E-E582-44C2-A53A-845A34A6AA70}" srcOrd="1" destOrd="0" presId="urn:microsoft.com/office/officeart/2005/8/layout/hierarchy2"/>
    <dgm:cxn modelId="{88C1A25F-5B83-426F-B61C-32A6A9ABD5CC}" type="presOf" srcId="{574BA8B8-191D-41CB-9B68-3C0CCE243E61}" destId="{0AAF333E-65AA-4DFE-B32C-6EC219CD939C}" srcOrd="0" destOrd="0" presId="urn:microsoft.com/office/officeart/2005/8/layout/hierarchy2"/>
    <dgm:cxn modelId="{B0511444-6A2C-429C-99AA-4873BB8367F8}" srcId="{AC9BF0CD-A2B3-40D8-9C29-737C76DD88EA}" destId="{A819E867-07C7-43D3-96D2-4FB96BAAF434}" srcOrd="4" destOrd="0" parTransId="{C74060B2-90C7-4448-81C5-8DB37C29C69B}" sibTransId="{EC8E411B-A29F-4611-97A3-19D90475E696}"/>
    <dgm:cxn modelId="{216655D3-1951-41AB-B47F-BF2B2F309C30}" srcId="{AC9BF0CD-A2B3-40D8-9C29-737C76DD88EA}" destId="{1D626155-AD40-4989-B5CA-12DAEB81B112}" srcOrd="2" destOrd="0" parTransId="{A59633D8-D783-4FB1-A00F-5FB9E31E8E76}" sibTransId="{FEBF37B7-E367-4983-80BA-B05112B6000F}"/>
    <dgm:cxn modelId="{2E4F2EEF-0DAF-47CA-BFA3-FFAC27013945}" type="presOf" srcId="{BFEB4746-6A9C-4A86-9FA4-1880EB3BF43D}" destId="{1EFB6FCA-BDDB-47C5-9B3B-CF519E559F1A}" srcOrd="0" destOrd="0" presId="urn:microsoft.com/office/officeart/2005/8/layout/hierarchy2"/>
    <dgm:cxn modelId="{0B5F07EC-8964-4D11-800F-06E5E5A7E76E}" type="presOf" srcId="{87C5CE30-EDED-4D56-813A-8CD65C9CD7B9}" destId="{05CB1887-561E-4F88-91EF-048361B57F32}" srcOrd="0" destOrd="0" presId="urn:microsoft.com/office/officeart/2005/8/layout/hierarchy2"/>
    <dgm:cxn modelId="{EC54DDB8-71B9-4B58-A83B-A0B4125406AA}" srcId="{AC9BF0CD-A2B3-40D8-9C29-737C76DD88EA}" destId="{7893D923-E9D2-4244-9FF5-F0EABBD131E0}" srcOrd="9" destOrd="0" parTransId="{C7C3E3CF-31A9-46C6-ACF0-1825D0E1DA10}" sibTransId="{6D3D3DB9-C094-449E-85B4-160BFF8082C1}"/>
    <dgm:cxn modelId="{36BE2982-718A-4702-A004-F57835645AE2}" type="presOf" srcId="{0BF8DD8B-3F80-430F-8396-93741C8CE103}" destId="{8CE7958C-6498-4103-B5E1-8F0220F27DF3}" srcOrd="1" destOrd="0" presId="urn:microsoft.com/office/officeart/2005/8/layout/hierarchy2"/>
    <dgm:cxn modelId="{0378BAA9-2657-4A84-92E9-214E677B570C}" srcId="{A819E867-07C7-43D3-96D2-4FB96BAAF434}" destId="{C0FD222C-8325-4C84-B069-BD72E6062577}" srcOrd="5" destOrd="0" parTransId="{0BF8DD8B-3F80-430F-8396-93741C8CE103}" sibTransId="{7F8A3B2F-8E16-4265-99A5-022C54CA7D30}"/>
    <dgm:cxn modelId="{B9EB7F21-E65A-4F17-9508-DE92BA96AF12}" type="presOf" srcId="{574BA8B8-191D-41CB-9B68-3C0CCE243E61}" destId="{7DA082D3-F88B-411D-90A9-946A32D792C2}" srcOrd="1" destOrd="0" presId="urn:microsoft.com/office/officeart/2005/8/layout/hierarchy2"/>
    <dgm:cxn modelId="{D4C67987-9FAC-42AD-8A33-3DCC344E7513}" type="presOf" srcId="{309019B7-D9D1-4CD8-9869-A63262E92FA7}" destId="{8E903411-899A-46F6-A1EF-C4EDA7339E0C}" srcOrd="1" destOrd="0" presId="urn:microsoft.com/office/officeart/2005/8/layout/hierarchy2"/>
    <dgm:cxn modelId="{34085B43-6650-4760-9555-35CD04CBB7C1}" type="presOf" srcId="{6D2A62D3-1719-417D-BF28-94BC96ABC68F}" destId="{C5CB053E-4BED-4867-AA1B-8B0F3F8BAB3C}" srcOrd="1" destOrd="0" presId="urn:microsoft.com/office/officeart/2005/8/layout/hierarchy2"/>
    <dgm:cxn modelId="{CF1907F3-844A-43A5-962C-5B30BD342953}" type="presOf" srcId="{BDAA4B71-8DE8-4BB1-B665-F6CD5DD6C930}" destId="{8068C1F3-B613-4462-B7FA-7D8EC100EB13}" srcOrd="0" destOrd="0" presId="urn:microsoft.com/office/officeart/2005/8/layout/hierarchy2"/>
    <dgm:cxn modelId="{EFC9A47B-B969-4CC9-AC31-2C27ABC2ADCD}" type="presOf" srcId="{27FE77AC-01C5-4187-879F-58ABF0975B08}" destId="{A52F03BA-F026-44DE-9431-BDA2C6349690}" srcOrd="0" destOrd="0" presId="urn:microsoft.com/office/officeart/2005/8/layout/hierarchy2"/>
    <dgm:cxn modelId="{3ADFA3C2-C71D-4377-B8E0-EB5218B0848E}" srcId="{BDAA4B71-8DE8-4BB1-B665-F6CD5DD6C930}" destId="{A924EA8A-B611-44C7-A726-90EF69D5B0B6}" srcOrd="0" destOrd="0" parTransId="{472ACEAA-3C37-4667-957A-59BA7D968821}" sibTransId="{96A269F6-3969-4900-BC3C-BA4F88ECA170}"/>
    <dgm:cxn modelId="{90B351AC-B071-4ECF-BC5D-99AB8AC57282}" type="presOf" srcId="{AE55DC5D-F9A9-43B0-A7CB-0E326EEE250C}" destId="{D0047A19-ED25-4D11-8150-7FAFA2854314}" srcOrd="0" destOrd="0" presId="urn:microsoft.com/office/officeart/2005/8/layout/hierarchy2"/>
    <dgm:cxn modelId="{C90CBF57-014D-4665-B691-AC98EC262FCD}" srcId="{AC9BF0CD-A2B3-40D8-9C29-737C76DD88EA}" destId="{1A24E462-4245-4024-AF4A-8AA2E0FE2678}" srcOrd="1" destOrd="0" parTransId="{97132C5B-8076-40AC-B983-C1B9A63ABE69}" sibTransId="{B535672C-834C-4B60-A69E-6809D6248EE6}"/>
    <dgm:cxn modelId="{6E766336-A5AD-41A3-B771-6AC35E26DA91}" srcId="{A819E867-07C7-43D3-96D2-4FB96BAAF434}" destId="{37FDE267-CEED-4E82-9407-986230052DD1}" srcOrd="4" destOrd="0" parTransId="{AE55DC5D-F9A9-43B0-A7CB-0E326EEE250C}" sibTransId="{A1525B3C-6E5E-407E-B4AC-D3A6CBADD8B4}"/>
    <dgm:cxn modelId="{808F9962-EC24-48C1-B4DB-42D452F1D22F}" srcId="{AC9BF0CD-A2B3-40D8-9C29-737C76DD88EA}" destId="{0AB4DB1C-C136-405F-8233-872A1F612DBF}" srcOrd="3" destOrd="0" parTransId="{7CAA5AFF-1467-4E73-8896-8D41DB7D2854}" sibTransId="{BBCC4030-66B6-4C13-B8E2-1919C6425759}"/>
    <dgm:cxn modelId="{762A8522-9269-4EE0-B670-0983F2F5215D}" type="presOf" srcId="{309019B7-D9D1-4CD8-9869-A63262E92FA7}" destId="{BB2706C7-2139-4113-B371-A247BC0FD46A}" srcOrd="0" destOrd="0" presId="urn:microsoft.com/office/officeart/2005/8/layout/hierarchy2"/>
    <dgm:cxn modelId="{911F8AE6-2DCF-4471-A51D-FD113E404697}" type="presOf" srcId="{000959CD-4E55-4A5B-B55E-1343DD218896}" destId="{62004238-FE8E-4DC6-846E-C5437BBF4FD8}" srcOrd="0" destOrd="0" presId="urn:microsoft.com/office/officeart/2005/8/layout/hierarchy2"/>
    <dgm:cxn modelId="{3065D32E-7A2F-4D6B-BB1F-8E75A935F55A}" type="presOf" srcId="{4908FE41-E085-4A59-A674-21B0F9CBC69B}" destId="{D447A4E1-BDBE-4D63-924A-0302977A38B6}" srcOrd="0" destOrd="0" presId="urn:microsoft.com/office/officeart/2005/8/layout/hierarchy2"/>
    <dgm:cxn modelId="{C73CC3AE-1A88-4515-B9C1-6AE14EA51F79}" type="presOf" srcId="{472ACEAA-3C37-4667-957A-59BA7D968821}" destId="{8DD34EDD-7348-4282-9A9B-F8FFCD919F3D}" srcOrd="1" destOrd="0" presId="urn:microsoft.com/office/officeart/2005/8/layout/hierarchy2"/>
    <dgm:cxn modelId="{0BBAC426-CCB2-449D-9305-1F557D4DDA4F}" type="presParOf" srcId="{3316B4C0-25EE-4F58-95EB-C0C94E0ABC0F}" destId="{6FACB887-14A2-4B24-BD07-0E88E945DDD5}" srcOrd="0" destOrd="0" presId="urn:microsoft.com/office/officeart/2005/8/layout/hierarchy2"/>
    <dgm:cxn modelId="{4B7E7F87-50AA-4E44-B720-F9690E586B2F}" type="presParOf" srcId="{6FACB887-14A2-4B24-BD07-0E88E945DDD5}" destId="{5ED5F2AF-BB04-4076-8A0D-641C44D3789C}" srcOrd="0" destOrd="0" presId="urn:microsoft.com/office/officeart/2005/8/layout/hierarchy2"/>
    <dgm:cxn modelId="{52F56380-F026-45A1-B015-03D9D73A0E29}" type="presParOf" srcId="{6FACB887-14A2-4B24-BD07-0E88E945DDD5}" destId="{A7028D91-81A2-43A9-AB74-FE3063640E35}" srcOrd="1" destOrd="0" presId="urn:microsoft.com/office/officeart/2005/8/layout/hierarchy2"/>
    <dgm:cxn modelId="{62C6A4B0-5A89-4AB5-8711-03927BBACDD3}" type="presParOf" srcId="{3316B4C0-25EE-4F58-95EB-C0C94E0ABC0F}" destId="{83BE06C9-3ED8-43E6-9DC2-E658E718E8C1}" srcOrd="1" destOrd="0" presId="urn:microsoft.com/office/officeart/2005/8/layout/hierarchy2"/>
    <dgm:cxn modelId="{4FB19247-6017-4847-AE63-04A636CC1C1B}" type="presParOf" srcId="{83BE06C9-3ED8-43E6-9DC2-E658E718E8C1}" destId="{9F1DAFA1-6848-4879-A7D0-B4D500E9CCFA}" srcOrd="0" destOrd="0" presId="urn:microsoft.com/office/officeart/2005/8/layout/hierarchy2"/>
    <dgm:cxn modelId="{5CA156B8-7FD4-41CB-BBDD-32492929D057}" type="presParOf" srcId="{83BE06C9-3ED8-43E6-9DC2-E658E718E8C1}" destId="{70527B0E-0081-4ECD-9F0F-2E2DBD60596F}" srcOrd="1" destOrd="0" presId="urn:microsoft.com/office/officeart/2005/8/layout/hierarchy2"/>
    <dgm:cxn modelId="{82BA252D-02CE-45A5-A0AF-B53364C9C65A}" type="presParOf" srcId="{3316B4C0-25EE-4F58-95EB-C0C94E0ABC0F}" destId="{21ACAA8B-CBDE-4879-90DA-A2EE62DB7AB0}" srcOrd="2" destOrd="0" presId="urn:microsoft.com/office/officeart/2005/8/layout/hierarchy2"/>
    <dgm:cxn modelId="{B41FCCC7-5C18-4FF2-ADC8-E36C3B8BABBA}" type="presParOf" srcId="{21ACAA8B-CBDE-4879-90DA-A2EE62DB7AB0}" destId="{0BC62308-A120-44BA-AB86-03BDF75A2B1F}" srcOrd="0" destOrd="0" presId="urn:microsoft.com/office/officeart/2005/8/layout/hierarchy2"/>
    <dgm:cxn modelId="{640F714A-7988-42EF-AB4C-D7FF92B5894F}" type="presParOf" srcId="{21ACAA8B-CBDE-4879-90DA-A2EE62DB7AB0}" destId="{0B3F31F4-F3E2-4285-B84E-024126F52429}" srcOrd="1" destOrd="0" presId="urn:microsoft.com/office/officeart/2005/8/layout/hierarchy2"/>
    <dgm:cxn modelId="{3E6F3769-B76A-4EF5-AE53-D27F7B449E82}" type="presParOf" srcId="{3316B4C0-25EE-4F58-95EB-C0C94E0ABC0F}" destId="{BE0FAFB2-AC11-48B0-AFCB-63DEDB5D759F}" srcOrd="3" destOrd="0" presId="urn:microsoft.com/office/officeart/2005/8/layout/hierarchy2"/>
    <dgm:cxn modelId="{BA30B772-4F56-4AEC-A37A-93C8B7CDFDA3}" type="presParOf" srcId="{BE0FAFB2-AC11-48B0-AFCB-63DEDB5D759F}" destId="{E064CD3B-9E59-4D3A-9800-6BE8CEF41012}" srcOrd="0" destOrd="0" presId="urn:microsoft.com/office/officeart/2005/8/layout/hierarchy2"/>
    <dgm:cxn modelId="{C371351A-0C0F-447B-B34B-8E2C1F37DF70}" type="presParOf" srcId="{BE0FAFB2-AC11-48B0-AFCB-63DEDB5D759F}" destId="{5DB2E38C-841B-4C9E-9E64-7B6D9C0060F1}" srcOrd="1" destOrd="0" presId="urn:microsoft.com/office/officeart/2005/8/layout/hierarchy2"/>
    <dgm:cxn modelId="{A7F5A511-4E66-464A-A78B-3D940A214EB9}" type="presParOf" srcId="{3316B4C0-25EE-4F58-95EB-C0C94E0ABC0F}" destId="{ABA56DD5-C8DD-4D27-8BEB-2058C13C09E3}" srcOrd="4" destOrd="0" presId="urn:microsoft.com/office/officeart/2005/8/layout/hierarchy2"/>
    <dgm:cxn modelId="{1D07894D-469F-41A7-827E-826A86ECDC24}" type="presParOf" srcId="{ABA56DD5-C8DD-4D27-8BEB-2058C13C09E3}" destId="{DAD44DFA-57F5-4C13-9B77-C99216F15A68}" srcOrd="0" destOrd="0" presId="urn:microsoft.com/office/officeart/2005/8/layout/hierarchy2"/>
    <dgm:cxn modelId="{D3D1B729-9C6B-4C42-8F81-23A7DF89FECC}" type="presParOf" srcId="{ABA56DD5-C8DD-4D27-8BEB-2058C13C09E3}" destId="{7B7D8182-3E48-4072-B864-B59FB6D57224}" srcOrd="1" destOrd="0" presId="urn:microsoft.com/office/officeart/2005/8/layout/hierarchy2"/>
    <dgm:cxn modelId="{F8A6C982-48ED-42D0-B8B2-EE9719B739C3}" type="presParOf" srcId="{7B7D8182-3E48-4072-B864-B59FB6D57224}" destId="{738F532A-EDA0-4D13-B91E-0B303312B6E2}" srcOrd="0" destOrd="0" presId="urn:microsoft.com/office/officeart/2005/8/layout/hierarchy2"/>
    <dgm:cxn modelId="{BA4FBBF3-6BD8-45AE-8E40-60CC44A074D3}" type="presParOf" srcId="{738F532A-EDA0-4D13-B91E-0B303312B6E2}" destId="{3DC3F14D-9F8D-4BA5-9324-678960181F66}" srcOrd="0" destOrd="0" presId="urn:microsoft.com/office/officeart/2005/8/layout/hierarchy2"/>
    <dgm:cxn modelId="{0E3812A1-EFCC-4C81-AC33-9AD4C1B9EEB9}" type="presParOf" srcId="{7B7D8182-3E48-4072-B864-B59FB6D57224}" destId="{4117708A-2418-44EF-9D0A-C4DA7E9E2D3E}" srcOrd="1" destOrd="0" presId="urn:microsoft.com/office/officeart/2005/8/layout/hierarchy2"/>
    <dgm:cxn modelId="{C5D826EA-FD69-495D-BD46-7D2133F7D246}" type="presParOf" srcId="{4117708A-2418-44EF-9D0A-C4DA7E9E2D3E}" destId="{8F8BB302-236E-4FC1-BBAA-BDE7F34CFDB0}" srcOrd="0" destOrd="0" presId="urn:microsoft.com/office/officeart/2005/8/layout/hierarchy2"/>
    <dgm:cxn modelId="{F924CF64-0F04-424C-BB05-5CA49B625AB8}" type="presParOf" srcId="{4117708A-2418-44EF-9D0A-C4DA7E9E2D3E}" destId="{22FBF1D5-B268-4956-B477-0B6F9F111816}" srcOrd="1" destOrd="0" presId="urn:microsoft.com/office/officeart/2005/8/layout/hierarchy2"/>
    <dgm:cxn modelId="{FFFC0752-C0A0-4421-A68B-CAFB6AC6C03F}" type="presParOf" srcId="{7B7D8182-3E48-4072-B864-B59FB6D57224}" destId="{05CB1887-561E-4F88-91EF-048361B57F32}" srcOrd="2" destOrd="0" presId="urn:microsoft.com/office/officeart/2005/8/layout/hierarchy2"/>
    <dgm:cxn modelId="{F35763EC-50E6-4F69-BC2C-7634F02F3B39}" type="presParOf" srcId="{05CB1887-561E-4F88-91EF-048361B57F32}" destId="{4AADA37F-579B-4609-9D0F-FECE4B737464}" srcOrd="0" destOrd="0" presId="urn:microsoft.com/office/officeart/2005/8/layout/hierarchy2"/>
    <dgm:cxn modelId="{16C43DD1-76B5-465D-A0A0-67076E5F00E3}" type="presParOf" srcId="{7B7D8182-3E48-4072-B864-B59FB6D57224}" destId="{05FC3E21-1269-4700-B8EA-CED33EA5CE63}" srcOrd="3" destOrd="0" presId="urn:microsoft.com/office/officeart/2005/8/layout/hierarchy2"/>
    <dgm:cxn modelId="{39BBC5DE-315D-43BF-B4D1-CC19FE9458C4}" type="presParOf" srcId="{05FC3E21-1269-4700-B8EA-CED33EA5CE63}" destId="{62004238-FE8E-4DC6-846E-C5437BBF4FD8}" srcOrd="0" destOrd="0" presId="urn:microsoft.com/office/officeart/2005/8/layout/hierarchy2"/>
    <dgm:cxn modelId="{668B9595-4DBF-4853-A52B-98C03736FA5E}" type="presParOf" srcId="{05FC3E21-1269-4700-B8EA-CED33EA5CE63}" destId="{CFC36A72-A668-4DA7-9792-E0CBA9F486A9}" srcOrd="1" destOrd="0" presId="urn:microsoft.com/office/officeart/2005/8/layout/hierarchy2"/>
    <dgm:cxn modelId="{754F2365-7467-403C-9A64-2A9A506098E7}" type="presParOf" srcId="{7B7D8182-3E48-4072-B864-B59FB6D57224}" destId="{A52F03BA-F026-44DE-9431-BDA2C6349690}" srcOrd="4" destOrd="0" presId="urn:microsoft.com/office/officeart/2005/8/layout/hierarchy2"/>
    <dgm:cxn modelId="{A9F8BDE2-855C-413C-90DF-25F825B4951C}" type="presParOf" srcId="{A52F03BA-F026-44DE-9431-BDA2C6349690}" destId="{6A5F9A3D-8646-4474-84E9-8B783C562887}" srcOrd="0" destOrd="0" presId="urn:microsoft.com/office/officeart/2005/8/layout/hierarchy2"/>
    <dgm:cxn modelId="{12686D5B-FBB0-46E6-8666-E31DFF6A6496}" type="presParOf" srcId="{7B7D8182-3E48-4072-B864-B59FB6D57224}" destId="{EBA3FE6F-174F-474C-91D3-F8A2DA59B3BC}" srcOrd="5" destOrd="0" presId="urn:microsoft.com/office/officeart/2005/8/layout/hierarchy2"/>
    <dgm:cxn modelId="{B44C2EF0-10FE-46A0-96A1-2345F2E3CEBA}" type="presParOf" srcId="{EBA3FE6F-174F-474C-91D3-F8A2DA59B3BC}" destId="{BC7D4D42-2705-4744-81DC-C9D17AC7AD7B}" srcOrd="0" destOrd="0" presId="urn:microsoft.com/office/officeart/2005/8/layout/hierarchy2"/>
    <dgm:cxn modelId="{41138CFF-9E53-48A4-B717-FA7CD8D77860}" type="presParOf" srcId="{EBA3FE6F-174F-474C-91D3-F8A2DA59B3BC}" destId="{A97C7774-2DBE-45B3-BB24-6DF7EAC34508}" srcOrd="1" destOrd="0" presId="urn:microsoft.com/office/officeart/2005/8/layout/hierarchy2"/>
    <dgm:cxn modelId="{AE23E1BE-FA3C-40EB-B466-C3EBCCAA698A}" type="presParOf" srcId="{7B7D8182-3E48-4072-B864-B59FB6D57224}" destId="{4ACDB8C2-C850-4274-9ED7-E1D81AE7A842}" srcOrd="6" destOrd="0" presId="urn:microsoft.com/office/officeart/2005/8/layout/hierarchy2"/>
    <dgm:cxn modelId="{CE019F5C-0DA8-4C82-BB8D-185A66EC7A6C}" type="presParOf" srcId="{4ACDB8C2-C850-4274-9ED7-E1D81AE7A842}" destId="{C5CB053E-4BED-4867-AA1B-8B0F3F8BAB3C}" srcOrd="0" destOrd="0" presId="urn:microsoft.com/office/officeart/2005/8/layout/hierarchy2"/>
    <dgm:cxn modelId="{B7FAAB62-297F-47BF-98D9-2942A6356FBD}" type="presParOf" srcId="{7B7D8182-3E48-4072-B864-B59FB6D57224}" destId="{EE5B87A4-C34F-4048-A558-5CBC2D889C9E}" srcOrd="7" destOrd="0" presId="urn:microsoft.com/office/officeart/2005/8/layout/hierarchy2"/>
    <dgm:cxn modelId="{C597BAF6-CDED-4CAC-9636-917A3AB650D8}" type="presParOf" srcId="{EE5B87A4-C34F-4048-A558-5CBC2D889C9E}" destId="{6E199E31-3335-488B-9A0B-5405495C8BF5}" srcOrd="0" destOrd="0" presId="urn:microsoft.com/office/officeart/2005/8/layout/hierarchy2"/>
    <dgm:cxn modelId="{04439D6C-95F2-4B89-82C6-97536F42FED1}" type="presParOf" srcId="{EE5B87A4-C34F-4048-A558-5CBC2D889C9E}" destId="{F27E839F-4494-4948-B441-47498C3B2D1A}" srcOrd="1" destOrd="0" presId="urn:microsoft.com/office/officeart/2005/8/layout/hierarchy2"/>
    <dgm:cxn modelId="{2B064AB5-A760-4063-B1E5-2391F281F702}" type="presParOf" srcId="{7B7D8182-3E48-4072-B864-B59FB6D57224}" destId="{D0047A19-ED25-4D11-8150-7FAFA2854314}" srcOrd="8" destOrd="0" presId="urn:microsoft.com/office/officeart/2005/8/layout/hierarchy2"/>
    <dgm:cxn modelId="{1283A280-507D-4D10-8CCD-C64930DB8F43}" type="presParOf" srcId="{D0047A19-ED25-4D11-8150-7FAFA2854314}" destId="{A8E16BEE-9AA7-41BE-AE9F-EC642FB444F9}" srcOrd="0" destOrd="0" presId="urn:microsoft.com/office/officeart/2005/8/layout/hierarchy2"/>
    <dgm:cxn modelId="{4FCF30BE-153B-43EB-8F23-3809AE17B6CA}" type="presParOf" srcId="{7B7D8182-3E48-4072-B864-B59FB6D57224}" destId="{56F48D8E-0EE1-46A4-81E6-E5D0F0C12961}" srcOrd="9" destOrd="0" presId="urn:microsoft.com/office/officeart/2005/8/layout/hierarchy2"/>
    <dgm:cxn modelId="{E79DBDE2-0F4C-411A-8AE5-61CCA80A9879}" type="presParOf" srcId="{56F48D8E-0EE1-46A4-81E6-E5D0F0C12961}" destId="{3FAD554C-B29D-4312-8856-9D4F6A3A8776}" srcOrd="0" destOrd="0" presId="urn:microsoft.com/office/officeart/2005/8/layout/hierarchy2"/>
    <dgm:cxn modelId="{35AFF755-E972-4E06-B6C3-9027BDD3EA66}" type="presParOf" srcId="{56F48D8E-0EE1-46A4-81E6-E5D0F0C12961}" destId="{3868979E-1DDA-411C-80CE-2BAF59ADDEC5}" srcOrd="1" destOrd="0" presId="urn:microsoft.com/office/officeart/2005/8/layout/hierarchy2"/>
    <dgm:cxn modelId="{E5982C41-C52F-4BE0-8056-1A6F1D42F4CD}" type="presParOf" srcId="{7B7D8182-3E48-4072-B864-B59FB6D57224}" destId="{0222AC77-FD13-4037-A7A7-CC20487B65DE}" srcOrd="10" destOrd="0" presId="urn:microsoft.com/office/officeart/2005/8/layout/hierarchy2"/>
    <dgm:cxn modelId="{C5EF9AE9-6EED-47DC-B686-586CEC53791F}" type="presParOf" srcId="{0222AC77-FD13-4037-A7A7-CC20487B65DE}" destId="{8CE7958C-6498-4103-B5E1-8F0220F27DF3}" srcOrd="0" destOrd="0" presId="urn:microsoft.com/office/officeart/2005/8/layout/hierarchy2"/>
    <dgm:cxn modelId="{9989F9D0-86DE-45D8-A228-3DBF5CF8EFCE}" type="presParOf" srcId="{7B7D8182-3E48-4072-B864-B59FB6D57224}" destId="{9904870E-0BAC-4C40-909B-8A2560FAD4F9}" srcOrd="11" destOrd="0" presId="urn:microsoft.com/office/officeart/2005/8/layout/hierarchy2"/>
    <dgm:cxn modelId="{63E46153-A940-4344-B1F4-FC0D2A1C3493}" type="presParOf" srcId="{9904870E-0BAC-4C40-909B-8A2560FAD4F9}" destId="{33461E69-CE37-4799-B2CD-89F0A6C5F32A}" srcOrd="0" destOrd="0" presId="urn:microsoft.com/office/officeart/2005/8/layout/hierarchy2"/>
    <dgm:cxn modelId="{01116EE0-FF34-49A0-9619-F8EE1B9369E4}" type="presParOf" srcId="{9904870E-0BAC-4C40-909B-8A2560FAD4F9}" destId="{D413AB18-953B-4B54-9DD7-323D4EFE2503}" srcOrd="1" destOrd="0" presId="urn:microsoft.com/office/officeart/2005/8/layout/hierarchy2"/>
    <dgm:cxn modelId="{78C37617-23AA-4350-8460-AC242A37C4CD}" type="presParOf" srcId="{7B7D8182-3E48-4072-B864-B59FB6D57224}" destId="{1C57D60C-570A-4F11-9E83-BF5C97D595D0}" srcOrd="12" destOrd="0" presId="urn:microsoft.com/office/officeart/2005/8/layout/hierarchy2"/>
    <dgm:cxn modelId="{A97EDD4E-64C5-4276-9ADF-C744F8BFCFC2}" type="presParOf" srcId="{1C57D60C-570A-4F11-9E83-BF5C97D595D0}" destId="{DB51BB4A-2279-46F7-9F50-F140529CECA2}" srcOrd="0" destOrd="0" presId="urn:microsoft.com/office/officeart/2005/8/layout/hierarchy2"/>
    <dgm:cxn modelId="{81FB8FE3-A75A-47FD-B5D3-DA282AB9174E}" type="presParOf" srcId="{7B7D8182-3E48-4072-B864-B59FB6D57224}" destId="{4CD5D028-063E-4965-93AB-470200B6616E}" srcOrd="13" destOrd="0" presId="urn:microsoft.com/office/officeart/2005/8/layout/hierarchy2"/>
    <dgm:cxn modelId="{64BFC7BE-1FD0-42E7-831D-B69C5850EC30}" type="presParOf" srcId="{4CD5D028-063E-4965-93AB-470200B6616E}" destId="{40520698-7B81-46FB-8F2E-9F01DE2FE19E}" srcOrd="0" destOrd="0" presId="urn:microsoft.com/office/officeart/2005/8/layout/hierarchy2"/>
    <dgm:cxn modelId="{F7A207D5-E13F-47C3-A306-D5C865900C6F}" type="presParOf" srcId="{4CD5D028-063E-4965-93AB-470200B6616E}" destId="{1B87B707-3BC7-438F-94D9-AA482C7B7346}" srcOrd="1" destOrd="0" presId="urn:microsoft.com/office/officeart/2005/8/layout/hierarchy2"/>
    <dgm:cxn modelId="{854565F4-8D01-419B-8251-DCEDDEC8A459}" type="presParOf" srcId="{7B7D8182-3E48-4072-B864-B59FB6D57224}" destId="{BB2706C7-2139-4113-B371-A247BC0FD46A}" srcOrd="14" destOrd="0" presId="urn:microsoft.com/office/officeart/2005/8/layout/hierarchy2"/>
    <dgm:cxn modelId="{8E759242-4275-4483-89FE-809D78364611}" type="presParOf" srcId="{BB2706C7-2139-4113-B371-A247BC0FD46A}" destId="{8E903411-899A-46F6-A1EF-C4EDA7339E0C}" srcOrd="0" destOrd="0" presId="urn:microsoft.com/office/officeart/2005/8/layout/hierarchy2"/>
    <dgm:cxn modelId="{D7624315-AB91-48F1-98C2-2834DD4EFBD5}" type="presParOf" srcId="{7B7D8182-3E48-4072-B864-B59FB6D57224}" destId="{280DEC8A-AF49-452F-85FB-21888A205023}" srcOrd="15" destOrd="0" presId="urn:microsoft.com/office/officeart/2005/8/layout/hierarchy2"/>
    <dgm:cxn modelId="{4DFF66E4-E5C9-49A0-A518-CF9870630182}" type="presParOf" srcId="{280DEC8A-AF49-452F-85FB-21888A205023}" destId="{94681988-D6E3-4128-9253-5EC7A24975FD}" srcOrd="0" destOrd="0" presId="urn:microsoft.com/office/officeart/2005/8/layout/hierarchy2"/>
    <dgm:cxn modelId="{48BF9D76-9160-48E7-8DE4-A3431A05E2C8}" type="presParOf" srcId="{280DEC8A-AF49-452F-85FB-21888A205023}" destId="{ED95FF74-96AC-4F6E-9773-C40A7DA44A99}" srcOrd="1" destOrd="0" presId="urn:microsoft.com/office/officeart/2005/8/layout/hierarchy2"/>
    <dgm:cxn modelId="{198B00A2-F4E0-4EF5-8132-FCB80DE8D67A}" type="presParOf" srcId="{7B7D8182-3E48-4072-B864-B59FB6D57224}" destId="{5888B10F-08C4-41C9-B3F8-24E69E9E39F9}" srcOrd="16" destOrd="0" presId="urn:microsoft.com/office/officeart/2005/8/layout/hierarchy2"/>
    <dgm:cxn modelId="{9D9E00FB-D765-49D9-888C-B26683AC1C7A}" type="presParOf" srcId="{5888B10F-08C4-41C9-B3F8-24E69E9E39F9}" destId="{7C3F306E-E582-44C2-A53A-845A34A6AA70}" srcOrd="0" destOrd="0" presId="urn:microsoft.com/office/officeart/2005/8/layout/hierarchy2"/>
    <dgm:cxn modelId="{E1DF3D86-464A-45CD-9122-B83FAEFD0BEA}" type="presParOf" srcId="{7B7D8182-3E48-4072-B864-B59FB6D57224}" destId="{2C846D8D-0AAD-49D9-BD93-1224053F1609}" srcOrd="17" destOrd="0" presId="urn:microsoft.com/office/officeart/2005/8/layout/hierarchy2"/>
    <dgm:cxn modelId="{C8BFF198-01E1-4416-A7BD-2D761CD44F0F}" type="presParOf" srcId="{2C846D8D-0AAD-49D9-BD93-1224053F1609}" destId="{8068C1F3-B613-4462-B7FA-7D8EC100EB13}" srcOrd="0" destOrd="0" presId="urn:microsoft.com/office/officeart/2005/8/layout/hierarchy2"/>
    <dgm:cxn modelId="{1020B4A3-229B-4651-86BA-CBE66598CD0B}" type="presParOf" srcId="{2C846D8D-0AAD-49D9-BD93-1224053F1609}" destId="{CEDCD363-58C7-40C2-B5B2-6FB07B58AEB0}" srcOrd="1" destOrd="0" presId="urn:microsoft.com/office/officeart/2005/8/layout/hierarchy2"/>
    <dgm:cxn modelId="{DA9493CC-4604-4384-85D9-EABDE8693EB2}" type="presParOf" srcId="{CEDCD363-58C7-40C2-B5B2-6FB07B58AEB0}" destId="{9F558096-F54B-4B74-80D0-B29E1E9935A9}" srcOrd="0" destOrd="0" presId="urn:microsoft.com/office/officeart/2005/8/layout/hierarchy2"/>
    <dgm:cxn modelId="{E8E1F84F-E35B-4EF9-AB95-DF2915B2CB2B}" type="presParOf" srcId="{9F558096-F54B-4B74-80D0-B29E1E9935A9}" destId="{8DD34EDD-7348-4282-9A9B-F8FFCD919F3D}" srcOrd="0" destOrd="0" presId="urn:microsoft.com/office/officeart/2005/8/layout/hierarchy2"/>
    <dgm:cxn modelId="{53F5A370-2DCA-4A35-BCA3-358432A3B13A}" type="presParOf" srcId="{CEDCD363-58C7-40C2-B5B2-6FB07B58AEB0}" destId="{6DADE834-254B-4D13-902D-4C44BB20C774}" srcOrd="1" destOrd="0" presId="urn:microsoft.com/office/officeart/2005/8/layout/hierarchy2"/>
    <dgm:cxn modelId="{BDC0B501-1A93-4AC4-9CA1-240A62A9299E}" type="presParOf" srcId="{6DADE834-254B-4D13-902D-4C44BB20C774}" destId="{F51B2AC6-23C9-43BC-B098-0AD5DFB191D8}" srcOrd="0" destOrd="0" presId="urn:microsoft.com/office/officeart/2005/8/layout/hierarchy2"/>
    <dgm:cxn modelId="{97AB0A19-4BCA-4F35-82F6-9A7691465BA4}" type="presParOf" srcId="{6DADE834-254B-4D13-902D-4C44BB20C774}" destId="{E350F774-460A-4C5A-93ED-9BEB755D69CB}" srcOrd="1" destOrd="0" presId="urn:microsoft.com/office/officeart/2005/8/layout/hierarchy2"/>
    <dgm:cxn modelId="{AFF2F15A-0247-48E0-8925-DA2B60C77706}" type="presParOf" srcId="{7B7D8182-3E48-4072-B864-B59FB6D57224}" destId="{0AAF333E-65AA-4DFE-B32C-6EC219CD939C}" srcOrd="18" destOrd="0" presId="urn:microsoft.com/office/officeart/2005/8/layout/hierarchy2"/>
    <dgm:cxn modelId="{A2E5FB92-27CF-4409-96B8-98324C178861}" type="presParOf" srcId="{0AAF333E-65AA-4DFE-B32C-6EC219CD939C}" destId="{7DA082D3-F88B-411D-90A9-946A32D792C2}" srcOrd="0" destOrd="0" presId="urn:microsoft.com/office/officeart/2005/8/layout/hierarchy2"/>
    <dgm:cxn modelId="{25980B5A-16C4-45B7-A8C4-7F0E396E26F8}" type="presParOf" srcId="{7B7D8182-3E48-4072-B864-B59FB6D57224}" destId="{B9B9DB23-2382-4651-B3ED-69B829B16E49}" srcOrd="19" destOrd="0" presId="urn:microsoft.com/office/officeart/2005/8/layout/hierarchy2"/>
    <dgm:cxn modelId="{B081653B-3D3E-4FB7-ACD3-5744B6C77BA0}" type="presParOf" srcId="{B9B9DB23-2382-4651-B3ED-69B829B16E49}" destId="{E0E65233-ECBB-4731-B20C-C94B35376DAD}" srcOrd="0" destOrd="0" presId="urn:microsoft.com/office/officeart/2005/8/layout/hierarchy2"/>
    <dgm:cxn modelId="{DA8304BF-2128-4CD1-B684-3FB86CD56D8F}" type="presParOf" srcId="{B9B9DB23-2382-4651-B3ED-69B829B16E49}" destId="{30447A3E-B103-431A-A3F2-47CF540232EA}" srcOrd="1" destOrd="0" presId="urn:microsoft.com/office/officeart/2005/8/layout/hierarchy2"/>
    <dgm:cxn modelId="{5E0D4180-E8D9-416C-AC80-4293A98B2F87}" type="presParOf" srcId="{3316B4C0-25EE-4F58-95EB-C0C94E0ABC0F}" destId="{A6EDCA76-A834-46B0-BF7E-DD33D886D48B}" srcOrd="5" destOrd="0" presId="urn:microsoft.com/office/officeart/2005/8/layout/hierarchy2"/>
    <dgm:cxn modelId="{71781CF2-514E-4B99-9EE6-996D952DD9E9}" type="presParOf" srcId="{A6EDCA76-A834-46B0-BF7E-DD33D886D48B}" destId="{D447A4E1-BDBE-4D63-924A-0302977A38B6}" srcOrd="0" destOrd="0" presId="urn:microsoft.com/office/officeart/2005/8/layout/hierarchy2"/>
    <dgm:cxn modelId="{26CDD207-809C-4B54-9DC1-69F10DD702EF}" type="presParOf" srcId="{A6EDCA76-A834-46B0-BF7E-DD33D886D48B}" destId="{DA7D8203-9926-4751-882C-ECACC72F182C}" srcOrd="1" destOrd="0" presId="urn:microsoft.com/office/officeart/2005/8/layout/hierarchy2"/>
    <dgm:cxn modelId="{4F1E7492-2AB5-48E6-9235-321750BEA1FF}" type="presParOf" srcId="{3316B4C0-25EE-4F58-95EB-C0C94E0ABC0F}" destId="{1C73C00A-3977-475B-B86C-76A61B31CED0}" srcOrd="6" destOrd="0" presId="urn:microsoft.com/office/officeart/2005/8/layout/hierarchy2"/>
    <dgm:cxn modelId="{7FABB2D5-5358-44AA-9023-D1EA352A5F86}" type="presParOf" srcId="{1C73C00A-3977-475B-B86C-76A61B31CED0}" destId="{34F61515-F983-429B-87C2-F3FE69D6CCA1}" srcOrd="0" destOrd="0" presId="urn:microsoft.com/office/officeart/2005/8/layout/hierarchy2"/>
    <dgm:cxn modelId="{FDB53F8B-B107-4FBD-B934-C602752FCBFB}" type="presParOf" srcId="{1C73C00A-3977-475B-B86C-76A61B31CED0}" destId="{B2F34E7C-DB59-434A-8F4A-7E42FAE5A0EB}" srcOrd="1" destOrd="0" presId="urn:microsoft.com/office/officeart/2005/8/layout/hierarchy2"/>
    <dgm:cxn modelId="{EADB7E0E-6969-4ADD-9A40-3AE517094316}" type="presParOf" srcId="{3316B4C0-25EE-4F58-95EB-C0C94E0ABC0F}" destId="{8B86C5D3-A1E4-488F-BE6C-E6FD297F0138}" srcOrd="7" destOrd="0" presId="urn:microsoft.com/office/officeart/2005/8/layout/hierarchy2"/>
    <dgm:cxn modelId="{F32D3E18-3ADC-4886-ADC9-6C173017A338}" type="presParOf" srcId="{8B86C5D3-A1E4-488F-BE6C-E6FD297F0138}" destId="{1EFB6FCA-BDDB-47C5-9B3B-CF519E559F1A}" srcOrd="0" destOrd="0" presId="urn:microsoft.com/office/officeart/2005/8/layout/hierarchy2"/>
    <dgm:cxn modelId="{97415E04-9E5C-464A-999C-9134049A3D29}" type="presParOf" srcId="{8B86C5D3-A1E4-488F-BE6C-E6FD297F0138}" destId="{49F3285A-9300-4F57-ABD9-2829C2837051}" srcOrd="1" destOrd="0" presId="urn:microsoft.com/office/officeart/2005/8/layout/hierarchy2"/>
    <dgm:cxn modelId="{83390741-7F11-4305-B4ED-C9F94F130298}" type="presParOf" srcId="{3316B4C0-25EE-4F58-95EB-C0C94E0ABC0F}" destId="{111F65DB-6F53-419D-B1BA-C2543525BEC1}" srcOrd="8" destOrd="0" presId="urn:microsoft.com/office/officeart/2005/8/layout/hierarchy2"/>
    <dgm:cxn modelId="{06B938AB-15E1-426E-A3F3-39D637D0885B}" type="presParOf" srcId="{111F65DB-6F53-419D-B1BA-C2543525BEC1}" destId="{D167CC3E-221C-49BA-B481-3855CAD1D2F5}" srcOrd="0" destOrd="0" presId="urn:microsoft.com/office/officeart/2005/8/layout/hierarchy2"/>
    <dgm:cxn modelId="{6BCB163F-5370-40D6-BF02-9499308FB07A}" type="presParOf" srcId="{111F65DB-6F53-419D-B1BA-C2543525BEC1}" destId="{9B990FF3-5FB4-4C6B-85CC-5A79AB7FDDB2}" srcOrd="1" destOrd="0" presId="urn:microsoft.com/office/officeart/2005/8/layout/hierarchy2"/>
    <dgm:cxn modelId="{AEF95438-3F35-4001-BF35-CFE2C303FA88}" type="presParOf" srcId="{3316B4C0-25EE-4F58-95EB-C0C94E0ABC0F}" destId="{769ABF4A-3563-4380-A94B-B16629E62BB9}" srcOrd="9" destOrd="0" presId="urn:microsoft.com/office/officeart/2005/8/layout/hierarchy2"/>
    <dgm:cxn modelId="{D15FD828-CEA2-4B43-B110-6E30B1CEB576}" type="presParOf" srcId="{769ABF4A-3563-4380-A94B-B16629E62BB9}" destId="{E44FDF0F-1C94-4CD9-8720-A169D9000609}" srcOrd="0" destOrd="0" presId="urn:microsoft.com/office/officeart/2005/8/layout/hierarchy2"/>
    <dgm:cxn modelId="{93FA1D9D-3770-4C92-8568-EF4D65A66079}" type="presParOf" srcId="{769ABF4A-3563-4380-A94B-B16629E62BB9}" destId="{F60DF0C2-B5B8-4727-ABD3-C9CEB07692B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5F2AF-BB04-4076-8A0D-641C44D3789C}">
      <dsp:nvSpPr>
        <dsp:cNvPr id="0" name=""/>
        <dsp:cNvSpPr/>
      </dsp:nvSpPr>
      <dsp:spPr>
        <a:xfrm>
          <a:off x="258831" y="118184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</a:t>
          </a:r>
        </a:p>
      </dsp:txBody>
      <dsp:txXfrm>
        <a:off x="264765" y="124118"/>
        <a:ext cx="393325" cy="190728"/>
      </dsp:txXfrm>
    </dsp:sp>
    <dsp:sp modelId="{9F1DAFA1-6848-4879-A7D0-B4D500E9CCFA}">
      <dsp:nvSpPr>
        <dsp:cNvPr id="0" name=""/>
        <dsp:cNvSpPr/>
      </dsp:nvSpPr>
      <dsp:spPr>
        <a:xfrm>
          <a:off x="258831" y="351170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T2</a:t>
          </a:r>
        </a:p>
      </dsp:txBody>
      <dsp:txXfrm>
        <a:off x="264765" y="357104"/>
        <a:ext cx="393325" cy="190728"/>
      </dsp:txXfrm>
    </dsp:sp>
    <dsp:sp modelId="{0BC62308-A120-44BA-AB86-03BDF75A2B1F}">
      <dsp:nvSpPr>
        <dsp:cNvPr id="0" name=""/>
        <dsp:cNvSpPr/>
      </dsp:nvSpPr>
      <dsp:spPr>
        <a:xfrm>
          <a:off x="258831" y="584156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T3</a:t>
          </a:r>
        </a:p>
      </dsp:txBody>
      <dsp:txXfrm>
        <a:off x="264765" y="590090"/>
        <a:ext cx="393325" cy="190728"/>
      </dsp:txXfrm>
    </dsp:sp>
    <dsp:sp modelId="{E064CD3B-9E59-4D3A-9800-6BE8CEF41012}">
      <dsp:nvSpPr>
        <dsp:cNvPr id="0" name=""/>
        <dsp:cNvSpPr/>
      </dsp:nvSpPr>
      <dsp:spPr>
        <a:xfrm>
          <a:off x="258831" y="817143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T4</a:t>
          </a:r>
        </a:p>
      </dsp:txBody>
      <dsp:txXfrm>
        <a:off x="264765" y="823077"/>
        <a:ext cx="393325" cy="190728"/>
      </dsp:txXfrm>
    </dsp:sp>
    <dsp:sp modelId="{DAD44DFA-57F5-4C13-9B77-C99216F15A68}">
      <dsp:nvSpPr>
        <dsp:cNvPr id="0" name=""/>
        <dsp:cNvSpPr/>
      </dsp:nvSpPr>
      <dsp:spPr>
        <a:xfrm>
          <a:off x="258831" y="1050129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T5</a:t>
          </a:r>
        </a:p>
      </dsp:txBody>
      <dsp:txXfrm>
        <a:off x="264765" y="1056063"/>
        <a:ext cx="393325" cy="190728"/>
      </dsp:txXfrm>
    </dsp:sp>
    <dsp:sp modelId="{738F532A-EDA0-4D13-B91E-0B303312B6E2}">
      <dsp:nvSpPr>
        <dsp:cNvPr id="0" name=""/>
        <dsp:cNvSpPr/>
      </dsp:nvSpPr>
      <dsp:spPr>
        <a:xfrm rot="16727265">
          <a:off x="214617" y="619672"/>
          <a:ext cx="1060892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060892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18541" y="600686"/>
        <a:ext cx="53044" cy="53044"/>
      </dsp:txXfrm>
    </dsp:sp>
    <dsp:sp modelId="{8F8BB302-236E-4FC1-BBAA-BDE7F34CFDB0}">
      <dsp:nvSpPr>
        <dsp:cNvPr id="0" name=""/>
        <dsp:cNvSpPr/>
      </dsp:nvSpPr>
      <dsp:spPr>
        <a:xfrm>
          <a:off x="826103" y="1690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T6</a:t>
          </a:r>
        </a:p>
      </dsp:txBody>
      <dsp:txXfrm>
        <a:off x="832037" y="7624"/>
        <a:ext cx="393325" cy="190728"/>
      </dsp:txXfrm>
    </dsp:sp>
    <dsp:sp modelId="{05CB1887-561E-4F88-91EF-048361B57F32}">
      <dsp:nvSpPr>
        <dsp:cNvPr id="0" name=""/>
        <dsp:cNvSpPr/>
      </dsp:nvSpPr>
      <dsp:spPr>
        <a:xfrm rot="16874489">
          <a:off x="329362" y="736165"/>
          <a:ext cx="831403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831403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24279" y="722916"/>
        <a:ext cx="41570" cy="41570"/>
      </dsp:txXfrm>
    </dsp:sp>
    <dsp:sp modelId="{62004238-FE8E-4DC6-846E-C5437BBF4FD8}">
      <dsp:nvSpPr>
        <dsp:cNvPr id="0" name=""/>
        <dsp:cNvSpPr/>
      </dsp:nvSpPr>
      <dsp:spPr>
        <a:xfrm>
          <a:off x="826103" y="234677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T7</a:t>
          </a:r>
        </a:p>
      </dsp:txBody>
      <dsp:txXfrm>
        <a:off x="832037" y="240611"/>
        <a:ext cx="393325" cy="190728"/>
      </dsp:txXfrm>
    </dsp:sp>
    <dsp:sp modelId="{A52F03BA-F026-44DE-9431-BDA2C6349690}">
      <dsp:nvSpPr>
        <dsp:cNvPr id="0" name=""/>
        <dsp:cNvSpPr/>
      </dsp:nvSpPr>
      <dsp:spPr>
        <a:xfrm rot="17132988">
          <a:off x="442766" y="852658"/>
          <a:ext cx="60459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604595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29949" y="845080"/>
        <a:ext cx="30229" cy="30229"/>
      </dsp:txXfrm>
    </dsp:sp>
    <dsp:sp modelId="{BC7D4D42-2705-4744-81DC-C9D17AC7AD7B}">
      <dsp:nvSpPr>
        <dsp:cNvPr id="0" name=""/>
        <dsp:cNvSpPr/>
      </dsp:nvSpPr>
      <dsp:spPr>
        <a:xfrm>
          <a:off x="826103" y="467663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T8</a:t>
          </a:r>
        </a:p>
      </dsp:txBody>
      <dsp:txXfrm>
        <a:off x="832037" y="473597"/>
        <a:ext cx="393325" cy="190728"/>
      </dsp:txXfrm>
    </dsp:sp>
    <dsp:sp modelId="{4ACDB8C2-C850-4274-9ED7-E1D81AE7A842}">
      <dsp:nvSpPr>
        <dsp:cNvPr id="0" name=""/>
        <dsp:cNvSpPr/>
      </dsp:nvSpPr>
      <dsp:spPr>
        <a:xfrm rot="17692822">
          <a:off x="552447" y="969151"/>
          <a:ext cx="385233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385233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35433" y="967057"/>
        <a:ext cx="19261" cy="19261"/>
      </dsp:txXfrm>
    </dsp:sp>
    <dsp:sp modelId="{6E199E31-3335-488B-9A0B-5405495C8BF5}">
      <dsp:nvSpPr>
        <dsp:cNvPr id="0" name=""/>
        <dsp:cNvSpPr/>
      </dsp:nvSpPr>
      <dsp:spPr>
        <a:xfrm>
          <a:off x="826103" y="700650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T9</a:t>
          </a:r>
        </a:p>
      </dsp:txBody>
      <dsp:txXfrm>
        <a:off x="832037" y="706584"/>
        <a:ext cx="393325" cy="190728"/>
      </dsp:txXfrm>
    </dsp:sp>
    <dsp:sp modelId="{D0047A19-ED25-4D11-8150-7FAFA2854314}">
      <dsp:nvSpPr>
        <dsp:cNvPr id="0" name=""/>
        <dsp:cNvSpPr/>
      </dsp:nvSpPr>
      <dsp:spPr>
        <a:xfrm rot="19457599">
          <a:off x="645264" y="1085645"/>
          <a:ext cx="199599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99599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40074" y="1088191"/>
        <a:ext cx="9979" cy="9979"/>
      </dsp:txXfrm>
    </dsp:sp>
    <dsp:sp modelId="{3FAD554C-B29D-4312-8856-9D4F6A3A8776}">
      <dsp:nvSpPr>
        <dsp:cNvPr id="0" name=""/>
        <dsp:cNvSpPr/>
      </dsp:nvSpPr>
      <dsp:spPr>
        <a:xfrm>
          <a:off x="826103" y="933636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T10</a:t>
          </a:r>
        </a:p>
      </dsp:txBody>
      <dsp:txXfrm>
        <a:off x="832037" y="939570"/>
        <a:ext cx="393325" cy="190728"/>
      </dsp:txXfrm>
    </dsp:sp>
    <dsp:sp modelId="{0222AC77-FD13-4037-A7A7-CC20487B65DE}">
      <dsp:nvSpPr>
        <dsp:cNvPr id="0" name=""/>
        <dsp:cNvSpPr/>
      </dsp:nvSpPr>
      <dsp:spPr>
        <a:xfrm rot="2142401">
          <a:off x="645264" y="1202138"/>
          <a:ext cx="199599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99599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40074" y="1204685"/>
        <a:ext cx="9979" cy="9979"/>
      </dsp:txXfrm>
    </dsp:sp>
    <dsp:sp modelId="{33461E69-CE37-4799-B2CD-89F0A6C5F32A}">
      <dsp:nvSpPr>
        <dsp:cNvPr id="0" name=""/>
        <dsp:cNvSpPr/>
      </dsp:nvSpPr>
      <dsp:spPr>
        <a:xfrm>
          <a:off x="826103" y="1166623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T11</a:t>
          </a:r>
        </a:p>
      </dsp:txBody>
      <dsp:txXfrm>
        <a:off x="832037" y="1172557"/>
        <a:ext cx="393325" cy="190728"/>
      </dsp:txXfrm>
    </dsp:sp>
    <dsp:sp modelId="{1C57D60C-570A-4F11-9E83-BF5C97D595D0}">
      <dsp:nvSpPr>
        <dsp:cNvPr id="0" name=""/>
        <dsp:cNvSpPr/>
      </dsp:nvSpPr>
      <dsp:spPr>
        <a:xfrm rot="3907178">
          <a:off x="552447" y="1318631"/>
          <a:ext cx="385233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385233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35433" y="1316537"/>
        <a:ext cx="19261" cy="19261"/>
      </dsp:txXfrm>
    </dsp:sp>
    <dsp:sp modelId="{40520698-7B81-46FB-8F2E-9F01DE2FE19E}">
      <dsp:nvSpPr>
        <dsp:cNvPr id="0" name=""/>
        <dsp:cNvSpPr/>
      </dsp:nvSpPr>
      <dsp:spPr>
        <a:xfrm>
          <a:off x="826103" y="1399609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T12</a:t>
          </a:r>
        </a:p>
      </dsp:txBody>
      <dsp:txXfrm>
        <a:off x="832037" y="1405543"/>
        <a:ext cx="393325" cy="190728"/>
      </dsp:txXfrm>
    </dsp:sp>
    <dsp:sp modelId="{BB2706C7-2139-4113-B371-A247BC0FD46A}">
      <dsp:nvSpPr>
        <dsp:cNvPr id="0" name=""/>
        <dsp:cNvSpPr/>
      </dsp:nvSpPr>
      <dsp:spPr>
        <a:xfrm rot="4467012">
          <a:off x="442766" y="1435124"/>
          <a:ext cx="604595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604595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29949" y="1427546"/>
        <a:ext cx="30229" cy="30229"/>
      </dsp:txXfrm>
    </dsp:sp>
    <dsp:sp modelId="{94681988-D6E3-4128-9253-5EC7A24975FD}">
      <dsp:nvSpPr>
        <dsp:cNvPr id="0" name=""/>
        <dsp:cNvSpPr/>
      </dsp:nvSpPr>
      <dsp:spPr>
        <a:xfrm>
          <a:off x="826103" y="1632596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T13</a:t>
          </a:r>
        </a:p>
      </dsp:txBody>
      <dsp:txXfrm>
        <a:off x="832037" y="1638530"/>
        <a:ext cx="393325" cy="190728"/>
      </dsp:txXfrm>
    </dsp:sp>
    <dsp:sp modelId="{5888B10F-08C4-41C9-B3F8-24E69E9E39F9}">
      <dsp:nvSpPr>
        <dsp:cNvPr id="0" name=""/>
        <dsp:cNvSpPr/>
      </dsp:nvSpPr>
      <dsp:spPr>
        <a:xfrm rot="4725511">
          <a:off x="329362" y="1551618"/>
          <a:ext cx="831403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831403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24279" y="1538369"/>
        <a:ext cx="41570" cy="41570"/>
      </dsp:txXfrm>
    </dsp:sp>
    <dsp:sp modelId="{8068C1F3-B613-4462-B7FA-7D8EC100EB13}">
      <dsp:nvSpPr>
        <dsp:cNvPr id="0" name=""/>
        <dsp:cNvSpPr/>
      </dsp:nvSpPr>
      <dsp:spPr>
        <a:xfrm>
          <a:off x="826103" y="1865582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T14</a:t>
          </a:r>
        </a:p>
      </dsp:txBody>
      <dsp:txXfrm>
        <a:off x="832037" y="1871516"/>
        <a:ext cx="393325" cy="190728"/>
      </dsp:txXfrm>
    </dsp:sp>
    <dsp:sp modelId="{9F558096-F54B-4B74-80D0-B29E1E9935A9}">
      <dsp:nvSpPr>
        <dsp:cNvPr id="0" name=""/>
        <dsp:cNvSpPr/>
      </dsp:nvSpPr>
      <dsp:spPr>
        <a:xfrm>
          <a:off x="1231296" y="1959344"/>
          <a:ext cx="162077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62077" y="7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308283" y="1962829"/>
        <a:ext cx="8103" cy="8103"/>
      </dsp:txXfrm>
    </dsp:sp>
    <dsp:sp modelId="{F51B2AC6-23C9-43BC-B098-0AD5DFB191D8}">
      <dsp:nvSpPr>
        <dsp:cNvPr id="0" name=""/>
        <dsp:cNvSpPr/>
      </dsp:nvSpPr>
      <dsp:spPr>
        <a:xfrm>
          <a:off x="1393374" y="1865582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T15</a:t>
          </a:r>
        </a:p>
      </dsp:txBody>
      <dsp:txXfrm>
        <a:off x="1399308" y="1871516"/>
        <a:ext cx="393325" cy="190728"/>
      </dsp:txXfrm>
    </dsp:sp>
    <dsp:sp modelId="{0AAF333E-65AA-4DFE-B32C-6EC219CD939C}">
      <dsp:nvSpPr>
        <dsp:cNvPr id="0" name=""/>
        <dsp:cNvSpPr/>
      </dsp:nvSpPr>
      <dsp:spPr>
        <a:xfrm rot="4872735">
          <a:off x="214617" y="1668111"/>
          <a:ext cx="1060892" cy="15073"/>
        </a:xfrm>
        <a:custGeom>
          <a:avLst/>
          <a:gdLst/>
          <a:ahLst/>
          <a:cxnLst/>
          <a:rect l="0" t="0" r="0" b="0"/>
          <a:pathLst>
            <a:path>
              <a:moveTo>
                <a:pt x="0" y="7536"/>
              </a:moveTo>
              <a:lnTo>
                <a:pt x="1060892" y="7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18541" y="1649125"/>
        <a:ext cx="53044" cy="53044"/>
      </dsp:txXfrm>
    </dsp:sp>
    <dsp:sp modelId="{E0E65233-ECBB-4731-B20C-C94B35376DAD}">
      <dsp:nvSpPr>
        <dsp:cNvPr id="0" name=""/>
        <dsp:cNvSpPr/>
      </dsp:nvSpPr>
      <dsp:spPr>
        <a:xfrm>
          <a:off x="826103" y="2098569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T16</a:t>
          </a:r>
        </a:p>
      </dsp:txBody>
      <dsp:txXfrm>
        <a:off x="832037" y="2104503"/>
        <a:ext cx="393325" cy="190728"/>
      </dsp:txXfrm>
    </dsp:sp>
    <dsp:sp modelId="{D447A4E1-BDBE-4D63-924A-0302977A38B6}">
      <dsp:nvSpPr>
        <dsp:cNvPr id="0" name=""/>
        <dsp:cNvSpPr/>
      </dsp:nvSpPr>
      <dsp:spPr>
        <a:xfrm>
          <a:off x="258831" y="1283116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T17</a:t>
          </a:r>
        </a:p>
      </dsp:txBody>
      <dsp:txXfrm>
        <a:off x="264765" y="1289050"/>
        <a:ext cx="393325" cy="190728"/>
      </dsp:txXfrm>
    </dsp:sp>
    <dsp:sp modelId="{34F61515-F983-429B-87C2-F3FE69D6CCA1}">
      <dsp:nvSpPr>
        <dsp:cNvPr id="0" name=""/>
        <dsp:cNvSpPr/>
      </dsp:nvSpPr>
      <dsp:spPr>
        <a:xfrm>
          <a:off x="258831" y="1516102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T18</a:t>
          </a:r>
        </a:p>
      </dsp:txBody>
      <dsp:txXfrm>
        <a:off x="264765" y="1522036"/>
        <a:ext cx="393325" cy="190728"/>
      </dsp:txXfrm>
    </dsp:sp>
    <dsp:sp modelId="{1EFB6FCA-BDDB-47C5-9B3B-CF519E559F1A}">
      <dsp:nvSpPr>
        <dsp:cNvPr id="0" name=""/>
        <dsp:cNvSpPr/>
      </dsp:nvSpPr>
      <dsp:spPr>
        <a:xfrm>
          <a:off x="258831" y="1749089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T19</a:t>
          </a:r>
        </a:p>
      </dsp:txBody>
      <dsp:txXfrm>
        <a:off x="264765" y="1755023"/>
        <a:ext cx="393325" cy="190728"/>
      </dsp:txXfrm>
    </dsp:sp>
    <dsp:sp modelId="{D167CC3E-221C-49BA-B481-3855CAD1D2F5}">
      <dsp:nvSpPr>
        <dsp:cNvPr id="0" name=""/>
        <dsp:cNvSpPr/>
      </dsp:nvSpPr>
      <dsp:spPr>
        <a:xfrm>
          <a:off x="258831" y="1982075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T20</a:t>
          </a:r>
        </a:p>
      </dsp:txBody>
      <dsp:txXfrm>
        <a:off x="264765" y="1988009"/>
        <a:ext cx="393325" cy="190728"/>
      </dsp:txXfrm>
    </dsp:sp>
    <dsp:sp modelId="{E44FDF0F-1C94-4CD9-8720-A169D9000609}">
      <dsp:nvSpPr>
        <dsp:cNvPr id="0" name=""/>
        <dsp:cNvSpPr/>
      </dsp:nvSpPr>
      <dsp:spPr>
        <a:xfrm>
          <a:off x="258831" y="2215062"/>
          <a:ext cx="405193" cy="202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T21</a:t>
          </a:r>
        </a:p>
      </dsp:txBody>
      <dsp:txXfrm>
        <a:off x="264765" y="2220996"/>
        <a:ext cx="393325" cy="1907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02A10E6-C5FB-4092-97F2-86427D42AE9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79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8</cp:revision>
  <cp:lastPrinted>2015-11-23T17:53:00Z</cp:lastPrinted>
  <dcterms:created xsi:type="dcterms:W3CDTF">2015-11-13T08:20:00Z</dcterms:created>
  <dcterms:modified xsi:type="dcterms:W3CDTF">2015-11-23T17:53:00Z</dcterms:modified>
</cp:coreProperties>
</file>